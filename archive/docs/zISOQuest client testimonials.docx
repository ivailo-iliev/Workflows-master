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FB884" w14:textId="77777777" w:rsidR="00FE6135" w:rsidRDefault="00FE6135" w:rsidP="00FE6135">
      <w:pPr>
        <w:tabs>
          <w:tab w:val="left" w:pos="720"/>
        </w:tabs>
        <w:autoSpaceDE w:val="0"/>
        <w:autoSpaceDN w:val="0"/>
        <w:adjustRightInd w:val="0"/>
        <w:spacing w:after="0" w:line="240" w:lineRule="auto"/>
        <w:rPr>
          <w:rFonts w:ascii="Arial" w:hAnsi="Arial" w:cs="Arial"/>
          <w:b/>
          <w:bCs/>
          <w:color w:val="F79646"/>
          <w:sz w:val="72"/>
          <w:szCs w:val="72"/>
          <w:lang w:val="en-US"/>
        </w:rPr>
      </w:pPr>
    </w:p>
    <w:p w14:paraId="75CA8E34" w14:textId="77777777" w:rsidR="0093207B" w:rsidRDefault="0093207B" w:rsidP="00FE6135">
      <w:pPr>
        <w:tabs>
          <w:tab w:val="left" w:pos="720"/>
        </w:tabs>
        <w:autoSpaceDE w:val="0"/>
        <w:autoSpaceDN w:val="0"/>
        <w:adjustRightInd w:val="0"/>
        <w:spacing w:after="0" w:line="240" w:lineRule="auto"/>
        <w:rPr>
          <w:rFonts w:ascii="Arial" w:hAnsi="Arial" w:cs="Arial"/>
          <w:b/>
          <w:bCs/>
          <w:color w:val="F79646"/>
          <w:sz w:val="72"/>
          <w:szCs w:val="72"/>
          <w:lang w:val="en-US"/>
        </w:rPr>
      </w:pPr>
    </w:p>
    <w:p w14:paraId="76BE5FBE" w14:textId="4CDED389" w:rsidR="0093207B" w:rsidRDefault="00634582" w:rsidP="00634582">
      <w:pPr>
        <w:tabs>
          <w:tab w:val="left" w:pos="720"/>
        </w:tabs>
        <w:autoSpaceDE w:val="0"/>
        <w:autoSpaceDN w:val="0"/>
        <w:adjustRightInd w:val="0"/>
        <w:spacing w:after="0" w:line="240" w:lineRule="auto"/>
        <w:jc w:val="center"/>
        <w:rPr>
          <w:rFonts w:ascii="Arial" w:hAnsi="Arial" w:cs="Arial"/>
          <w:b/>
          <w:bCs/>
          <w:color w:val="F79646"/>
          <w:sz w:val="72"/>
          <w:szCs w:val="72"/>
          <w:lang w:val="en-US"/>
        </w:rPr>
      </w:pPr>
      <w:r>
        <w:rPr>
          <w:noProof/>
          <w:lang w:val="en-US"/>
        </w:rPr>
        <w:drawing>
          <wp:inline distT="0" distB="0" distL="0" distR="0" wp14:anchorId="1B660743" wp14:editId="23D0B76B">
            <wp:extent cx="1325880" cy="129796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3964" cy="1305880"/>
                    </a:xfrm>
                    <a:prstGeom prst="rect">
                      <a:avLst/>
                    </a:prstGeom>
                  </pic:spPr>
                </pic:pic>
              </a:graphicData>
            </a:graphic>
          </wp:inline>
        </w:drawing>
      </w:r>
    </w:p>
    <w:p w14:paraId="191940CA" w14:textId="77777777" w:rsidR="00634582" w:rsidRDefault="00634582" w:rsidP="00634582">
      <w:pPr>
        <w:tabs>
          <w:tab w:val="left" w:pos="720"/>
        </w:tabs>
        <w:autoSpaceDE w:val="0"/>
        <w:autoSpaceDN w:val="0"/>
        <w:adjustRightInd w:val="0"/>
        <w:spacing w:after="0" w:line="240" w:lineRule="auto"/>
        <w:jc w:val="center"/>
        <w:rPr>
          <w:rFonts w:ascii="Arial" w:hAnsi="Arial" w:cs="Arial"/>
          <w:b/>
          <w:bCs/>
          <w:color w:val="F79646"/>
          <w:sz w:val="72"/>
          <w:szCs w:val="72"/>
          <w:lang w:val="en-US"/>
        </w:rPr>
      </w:pPr>
    </w:p>
    <w:p w14:paraId="78D752B5" w14:textId="101CCC61" w:rsidR="00634582" w:rsidRDefault="00634582" w:rsidP="00634582">
      <w:pPr>
        <w:pBdr>
          <w:bottom w:val="single" w:sz="6" w:space="1" w:color="auto"/>
        </w:pBdr>
        <w:tabs>
          <w:tab w:val="left" w:pos="720"/>
        </w:tabs>
        <w:autoSpaceDE w:val="0"/>
        <w:autoSpaceDN w:val="0"/>
        <w:adjustRightInd w:val="0"/>
        <w:spacing w:after="0" w:line="240" w:lineRule="auto"/>
        <w:jc w:val="center"/>
        <w:rPr>
          <w:rFonts w:ascii="Arial" w:hAnsi="Arial" w:cs="Arial"/>
          <w:b/>
          <w:bCs/>
          <w:color w:val="F79646"/>
          <w:sz w:val="72"/>
          <w:szCs w:val="72"/>
          <w:lang w:val="en-US"/>
        </w:rPr>
      </w:pPr>
      <w:r>
        <w:rPr>
          <w:noProof/>
          <w:lang w:val="en-US"/>
        </w:rPr>
        <w:drawing>
          <wp:inline distT="0" distB="0" distL="0" distR="0" wp14:anchorId="1BD9DE97" wp14:editId="6E6653F1">
            <wp:extent cx="3819813" cy="122301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9833" cy="1232622"/>
                    </a:xfrm>
                    <a:prstGeom prst="rect">
                      <a:avLst/>
                    </a:prstGeom>
                  </pic:spPr>
                </pic:pic>
              </a:graphicData>
            </a:graphic>
          </wp:inline>
        </w:drawing>
      </w:r>
    </w:p>
    <w:p w14:paraId="4148471B" w14:textId="77777777" w:rsidR="008A0BE6" w:rsidRDefault="008A0BE6" w:rsidP="00634582">
      <w:pPr>
        <w:pBdr>
          <w:bottom w:val="single" w:sz="6" w:space="1" w:color="auto"/>
        </w:pBdr>
        <w:tabs>
          <w:tab w:val="left" w:pos="720"/>
        </w:tabs>
        <w:autoSpaceDE w:val="0"/>
        <w:autoSpaceDN w:val="0"/>
        <w:adjustRightInd w:val="0"/>
        <w:spacing w:after="0" w:line="240" w:lineRule="auto"/>
        <w:jc w:val="center"/>
        <w:rPr>
          <w:rFonts w:ascii="Arial" w:hAnsi="Arial" w:cs="Arial"/>
          <w:b/>
          <w:bCs/>
          <w:color w:val="F79646"/>
          <w:sz w:val="72"/>
          <w:szCs w:val="72"/>
          <w:lang w:val="en-US"/>
        </w:rPr>
      </w:pPr>
    </w:p>
    <w:p w14:paraId="2639854D" w14:textId="051E4D3E" w:rsidR="00333976" w:rsidRDefault="008A0BE6" w:rsidP="00634582">
      <w:pPr>
        <w:pBdr>
          <w:bottom w:val="single" w:sz="6" w:space="1" w:color="auto"/>
        </w:pBdr>
        <w:tabs>
          <w:tab w:val="left" w:pos="720"/>
        </w:tabs>
        <w:autoSpaceDE w:val="0"/>
        <w:autoSpaceDN w:val="0"/>
        <w:adjustRightInd w:val="0"/>
        <w:spacing w:after="0" w:line="240" w:lineRule="auto"/>
        <w:jc w:val="center"/>
        <w:rPr>
          <w:rFonts w:ascii="Arial" w:hAnsi="Arial" w:cs="Arial"/>
          <w:b/>
          <w:bCs/>
          <w:color w:val="294169"/>
          <w:sz w:val="72"/>
          <w:szCs w:val="72"/>
          <w:lang w:val="en-US"/>
        </w:rPr>
      </w:pPr>
      <w:r w:rsidRPr="008A0BE6">
        <w:rPr>
          <w:rFonts w:ascii="Arial" w:hAnsi="Arial" w:cs="Arial"/>
          <w:b/>
          <w:bCs/>
          <w:color w:val="294169"/>
          <w:sz w:val="72"/>
          <w:szCs w:val="72"/>
          <w:lang w:val="en-US"/>
        </w:rPr>
        <w:t>Client Testimonials</w:t>
      </w:r>
    </w:p>
    <w:p w14:paraId="42AC34B3" w14:textId="77777777" w:rsidR="008A0BE6" w:rsidRPr="008A0BE6" w:rsidRDefault="008A0BE6" w:rsidP="00634582">
      <w:pPr>
        <w:pBdr>
          <w:bottom w:val="single" w:sz="6" w:space="1" w:color="auto"/>
        </w:pBdr>
        <w:tabs>
          <w:tab w:val="left" w:pos="720"/>
        </w:tabs>
        <w:autoSpaceDE w:val="0"/>
        <w:autoSpaceDN w:val="0"/>
        <w:adjustRightInd w:val="0"/>
        <w:spacing w:after="0" w:line="240" w:lineRule="auto"/>
        <w:jc w:val="center"/>
        <w:rPr>
          <w:rFonts w:ascii="Arial" w:hAnsi="Arial" w:cs="Arial"/>
          <w:b/>
          <w:bCs/>
          <w:color w:val="294169"/>
          <w:sz w:val="16"/>
          <w:szCs w:val="16"/>
          <w:lang w:val="en-US"/>
        </w:rPr>
      </w:pPr>
    </w:p>
    <w:p w14:paraId="22172130" w14:textId="0A36C5A3" w:rsidR="00634582" w:rsidRPr="008A0BE6" w:rsidRDefault="008A0BE6" w:rsidP="00634582">
      <w:pPr>
        <w:tabs>
          <w:tab w:val="left" w:pos="720"/>
        </w:tabs>
        <w:autoSpaceDE w:val="0"/>
        <w:autoSpaceDN w:val="0"/>
        <w:adjustRightInd w:val="0"/>
        <w:spacing w:after="0" w:line="240" w:lineRule="auto"/>
        <w:jc w:val="center"/>
        <w:rPr>
          <w:rFonts w:ascii="Arial" w:hAnsi="Arial" w:cs="Arial"/>
          <w:b/>
          <w:bCs/>
          <w:color w:val="E36C0A" w:themeColor="accent6" w:themeShade="BF"/>
          <w:sz w:val="56"/>
          <w:szCs w:val="56"/>
          <w:lang w:val="en-US"/>
        </w:rPr>
      </w:pPr>
      <w:r w:rsidRPr="008A0BE6">
        <w:rPr>
          <w:rFonts w:ascii="Arial" w:hAnsi="Arial" w:cs="Arial"/>
          <w:b/>
          <w:bCs/>
          <w:color w:val="E36C0A" w:themeColor="accent6" w:themeShade="BF"/>
          <w:sz w:val="56"/>
          <w:szCs w:val="56"/>
          <w:lang w:val="en-US"/>
        </w:rPr>
        <w:t>For Geekosofia use only!</w:t>
      </w:r>
    </w:p>
    <w:p w14:paraId="38F7AB44" w14:textId="77777777" w:rsidR="00E3699E" w:rsidRDefault="00E3699E" w:rsidP="00FE6135">
      <w:pPr>
        <w:tabs>
          <w:tab w:val="left" w:pos="720"/>
        </w:tabs>
        <w:autoSpaceDE w:val="0"/>
        <w:autoSpaceDN w:val="0"/>
        <w:adjustRightInd w:val="0"/>
        <w:spacing w:after="0" w:line="240" w:lineRule="auto"/>
        <w:rPr>
          <w:rFonts w:ascii="Arial" w:hAnsi="Arial" w:cs="Arial"/>
          <w:b/>
          <w:bCs/>
          <w:color w:val="F79646"/>
          <w:sz w:val="72"/>
          <w:szCs w:val="72"/>
          <w:lang w:val="en-US"/>
        </w:rPr>
      </w:pPr>
    </w:p>
    <w:p w14:paraId="075463CD" w14:textId="77777777" w:rsidR="00E3699E" w:rsidRPr="004E1C02" w:rsidRDefault="00E3699E" w:rsidP="00E3699E">
      <w:pPr>
        <w:pStyle w:val="NormalWeb"/>
        <w:numPr>
          <w:ilvl w:val="0"/>
          <w:numId w:val="8"/>
        </w:numPr>
        <w:shd w:val="clear" w:color="auto" w:fill="FFFFFF"/>
        <w:spacing w:line="240" w:lineRule="atLeast"/>
        <w:ind w:firstLine="480"/>
        <w:rPr>
          <w:rFonts w:ascii="Segoe UI" w:hAnsi="Segoe UI" w:cs="Segoe UI"/>
          <w:color w:val="1F1F1F"/>
          <w:lang w:val="en"/>
        </w:rPr>
      </w:pPr>
      <w:r w:rsidRPr="004E1C02">
        <w:rPr>
          <w:rFonts w:ascii="Segoe UI" w:hAnsi="Segoe UI" w:cs="Segoe UI"/>
          <w:color w:val="1F1F1F"/>
          <w:lang w:val="en"/>
        </w:rPr>
        <w:t xml:space="preserve">ISOQuest is one of the best multifunctional, integrated packages for QA and related tools. The integration and the high automatic features make this </w:t>
      </w:r>
      <w:r w:rsidRPr="004E1C02">
        <w:rPr>
          <w:rStyle w:val="Strong"/>
          <w:rFonts w:ascii="Segoe UI" w:hAnsi="Segoe UI" w:cs="Segoe UI"/>
          <w:color w:val="1F1F1F"/>
          <w:lang w:val="en"/>
        </w:rPr>
        <w:t>an exceptional package</w:t>
      </w:r>
      <w:r w:rsidRPr="004E1C02">
        <w:rPr>
          <w:rFonts w:ascii="Segoe UI" w:hAnsi="Segoe UI" w:cs="Segoe UI"/>
          <w:color w:val="1F1F1F"/>
          <w:lang w:val="en"/>
        </w:rPr>
        <w:t xml:space="preserve"> for any company.</w:t>
      </w:r>
    </w:p>
    <w:p w14:paraId="74EF1A35" w14:textId="39ED1D5E" w:rsidR="00E3699E" w:rsidRDefault="00E3699E" w:rsidP="00E3699E">
      <w:pPr>
        <w:pStyle w:val="NormalWeb"/>
        <w:shd w:val="clear" w:color="auto" w:fill="FFFFFF"/>
        <w:spacing w:line="240" w:lineRule="atLeast"/>
        <w:ind w:left="720"/>
        <w:jc w:val="right"/>
        <w:rPr>
          <w:rStyle w:val="Emphasis"/>
          <w:rFonts w:ascii="Segoe UI" w:hAnsi="Segoe UI" w:cs="Segoe UI"/>
          <w:color w:val="1F1F1F"/>
          <w:sz w:val="18"/>
          <w:szCs w:val="18"/>
          <w:lang w:val="en"/>
        </w:rPr>
      </w:pPr>
      <w:r w:rsidRPr="008A0BE6">
        <w:rPr>
          <w:rStyle w:val="Emphasis"/>
          <w:rFonts w:ascii="Segoe UI" w:hAnsi="Segoe UI" w:cs="Segoe UI"/>
          <w:color w:val="1F1F1F"/>
          <w:sz w:val="18"/>
          <w:szCs w:val="18"/>
          <w:lang w:val="en"/>
        </w:rPr>
        <w:t xml:space="preserve">Ivan </w:t>
      </w:r>
      <w:proofErr w:type="spellStart"/>
      <w:r w:rsidRPr="008A0BE6">
        <w:rPr>
          <w:rStyle w:val="Emphasis"/>
          <w:rFonts w:ascii="Segoe UI" w:hAnsi="Segoe UI" w:cs="Segoe UI"/>
          <w:color w:val="1F1F1F"/>
          <w:sz w:val="18"/>
          <w:szCs w:val="18"/>
          <w:lang w:val="en"/>
        </w:rPr>
        <w:t>Brinovcar</w:t>
      </w:r>
      <w:proofErr w:type="spellEnd"/>
      <w:r w:rsidRPr="008A0BE6">
        <w:rPr>
          <w:rStyle w:val="Emphasis"/>
          <w:rFonts w:ascii="Segoe UI" w:hAnsi="Segoe UI" w:cs="Segoe UI"/>
          <w:color w:val="1F1F1F"/>
          <w:sz w:val="18"/>
          <w:szCs w:val="18"/>
          <w:lang w:val="en"/>
        </w:rPr>
        <w:t xml:space="preserve"> </w:t>
      </w:r>
      <w:r w:rsidRPr="008A0BE6">
        <w:rPr>
          <w:rFonts w:ascii="Segoe UI" w:hAnsi="Segoe UI" w:cs="Segoe UI"/>
          <w:color w:val="1F1F1F"/>
          <w:sz w:val="18"/>
          <w:szCs w:val="18"/>
          <w:lang w:val="en"/>
        </w:rPr>
        <w:br/>
      </w:r>
      <w:r w:rsidRPr="008A0BE6">
        <w:rPr>
          <w:rStyle w:val="Emphasis"/>
          <w:rFonts w:ascii="Segoe UI" w:hAnsi="Segoe UI" w:cs="Segoe UI"/>
          <w:color w:val="1F1F1F"/>
          <w:sz w:val="18"/>
          <w:szCs w:val="18"/>
          <w:lang w:val="en"/>
        </w:rPr>
        <w:t>QS 9000 Management Representative</w:t>
      </w:r>
      <w:r w:rsidRPr="008A0BE6">
        <w:rPr>
          <w:rFonts w:ascii="Segoe UI" w:hAnsi="Segoe UI" w:cs="Segoe UI"/>
          <w:color w:val="1F1F1F"/>
          <w:sz w:val="18"/>
          <w:szCs w:val="18"/>
          <w:lang w:val="en"/>
        </w:rPr>
        <w:br/>
      </w:r>
      <w:r w:rsidRPr="008A0BE6">
        <w:rPr>
          <w:rStyle w:val="Emphasis"/>
          <w:rFonts w:ascii="Segoe UI" w:hAnsi="Segoe UI" w:cs="Segoe UI"/>
          <w:color w:val="1F1F1F"/>
          <w:sz w:val="18"/>
          <w:szCs w:val="18"/>
          <w:lang w:val="en"/>
        </w:rPr>
        <w:t>General Seating of Canada</w:t>
      </w:r>
    </w:p>
    <w:p w14:paraId="588C84E6" w14:textId="77777777" w:rsidR="008A0BE6" w:rsidRPr="004E1C02" w:rsidRDefault="008A0BE6" w:rsidP="00E3699E">
      <w:pPr>
        <w:pStyle w:val="NormalWeb"/>
        <w:shd w:val="clear" w:color="auto" w:fill="FFFFFF"/>
        <w:spacing w:line="240" w:lineRule="atLeast"/>
        <w:ind w:left="720"/>
        <w:jc w:val="right"/>
        <w:rPr>
          <w:rStyle w:val="Emphasis"/>
          <w:rFonts w:ascii="Segoe UI" w:hAnsi="Segoe UI" w:cs="Segoe UI"/>
          <w:color w:val="1F1F1F"/>
          <w:lang w:val="en"/>
        </w:rPr>
      </w:pPr>
    </w:p>
    <w:p w14:paraId="13CD645C" w14:textId="77777777" w:rsidR="00E3699E" w:rsidRPr="004E1C02" w:rsidRDefault="00E3699E" w:rsidP="00E3699E">
      <w:pPr>
        <w:pStyle w:val="NormalWeb"/>
        <w:numPr>
          <w:ilvl w:val="0"/>
          <w:numId w:val="9"/>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is one of the best multifunctional, integrated packages for QA and related tools. The integration and the high automatic features make this </w:t>
      </w:r>
      <w:r w:rsidRPr="004E1C02">
        <w:rPr>
          <w:rStyle w:val="Strong"/>
          <w:rFonts w:ascii="Segoe UI" w:hAnsi="Segoe UI" w:cs="Segoe UI"/>
          <w:vanish/>
          <w:color w:val="1F1F1F"/>
          <w:lang w:val="en"/>
        </w:rPr>
        <w:t>an exceptional package</w:t>
      </w:r>
      <w:r w:rsidRPr="004E1C02">
        <w:rPr>
          <w:rFonts w:ascii="Segoe UI" w:hAnsi="Segoe UI" w:cs="Segoe UI"/>
          <w:vanish/>
          <w:color w:val="1F1F1F"/>
          <w:lang w:val="en"/>
        </w:rPr>
        <w:t xml:space="preserve"> for any company.</w:t>
      </w:r>
    </w:p>
    <w:p w14:paraId="498FCFB3"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 xml:space="preserve">Ivan Brinovcar </w:t>
      </w:r>
      <w:r w:rsidRPr="004E1C02">
        <w:rPr>
          <w:rFonts w:ascii="Segoe UI" w:hAnsi="Segoe UI" w:cs="Segoe UI"/>
          <w:vanish/>
          <w:color w:val="1F1F1F"/>
          <w:lang w:val="en"/>
        </w:rPr>
        <w:br/>
      </w:r>
      <w:r w:rsidRPr="004E1C02">
        <w:rPr>
          <w:rStyle w:val="Emphasis"/>
          <w:rFonts w:ascii="Segoe UI" w:hAnsi="Segoe UI" w:cs="Segoe UI"/>
          <w:vanish/>
          <w:color w:val="1F1F1F"/>
          <w:lang w:val="en"/>
        </w:rPr>
        <w:t>QS 9000 Management Representative</w:t>
      </w:r>
      <w:r w:rsidRPr="004E1C02">
        <w:rPr>
          <w:rFonts w:ascii="Segoe UI" w:hAnsi="Segoe UI" w:cs="Segoe UI"/>
          <w:vanish/>
          <w:color w:val="1F1F1F"/>
          <w:lang w:val="en"/>
        </w:rPr>
        <w:br/>
      </w:r>
      <w:r w:rsidRPr="004E1C02">
        <w:rPr>
          <w:rStyle w:val="Emphasis"/>
          <w:rFonts w:ascii="Segoe UI" w:hAnsi="Segoe UI" w:cs="Segoe UI"/>
          <w:vanish/>
          <w:color w:val="1F1F1F"/>
          <w:lang w:val="en"/>
        </w:rPr>
        <w:t>General Seating of Canada</w:t>
      </w:r>
    </w:p>
    <w:p w14:paraId="2D1FDB4C" w14:textId="77777777" w:rsidR="00E3699E" w:rsidRPr="004E1C02" w:rsidRDefault="00E3699E" w:rsidP="00E3699E">
      <w:pPr>
        <w:pStyle w:val="NormalWeb"/>
        <w:numPr>
          <w:ilvl w:val="0"/>
          <w:numId w:val="9"/>
        </w:numPr>
        <w:shd w:val="clear" w:color="auto" w:fill="FFFFFF"/>
        <w:spacing w:line="240" w:lineRule="atLeast"/>
        <w:ind w:firstLine="480"/>
        <w:rPr>
          <w:rFonts w:ascii="Segoe UI" w:hAnsi="Segoe UI" w:cs="Segoe UI"/>
          <w:color w:val="1F1F1F"/>
          <w:lang w:val="en"/>
        </w:rPr>
      </w:pPr>
      <w:r w:rsidRPr="004E1C02">
        <w:rPr>
          <w:rFonts w:ascii="Segoe UI" w:hAnsi="Segoe UI" w:cs="Segoe UI"/>
          <w:color w:val="1F1F1F"/>
          <w:lang w:val="en"/>
        </w:rPr>
        <w:t>While other products appeared to adequately meet our needs, we felt that ISOQuest would best meet our needs in the areas of user interface, functionality, cost, training and support – and GQI has delivered.</w:t>
      </w:r>
      <w:r w:rsidRPr="004E1C02">
        <w:rPr>
          <w:rFonts w:ascii="Segoe UI" w:hAnsi="Segoe UI" w:cs="Segoe UI"/>
          <w:color w:val="1F1F1F"/>
          <w:lang w:val="en"/>
        </w:rPr>
        <w:br/>
        <w:t xml:space="preserve">ISO Quest played a major role in helping us obtain ISO 9002 certification in a very short timeframe. However, software alone does not make a complete quality system. The technical support and training that was provided by GQI was also fundamental in our success. Not only were we able to achieve ISO 9002 certification, but I believe that we now have in place a </w:t>
      </w:r>
      <w:r w:rsidRPr="004E1C02">
        <w:rPr>
          <w:rStyle w:val="Strong"/>
          <w:rFonts w:ascii="Segoe UI" w:hAnsi="Segoe UI" w:cs="Segoe UI"/>
          <w:color w:val="1F1F1F"/>
          <w:lang w:val="en"/>
        </w:rPr>
        <w:t>top notch quality system</w:t>
      </w:r>
      <w:r w:rsidRPr="004E1C02">
        <w:rPr>
          <w:rFonts w:ascii="Segoe UI" w:hAnsi="Segoe UI" w:cs="Segoe UI"/>
          <w:color w:val="1F1F1F"/>
          <w:lang w:val="en"/>
        </w:rPr>
        <w:t xml:space="preserve"> that will enable us to maintain this preferred status.</w:t>
      </w:r>
    </w:p>
    <w:p w14:paraId="3A2CC136" w14:textId="77777777" w:rsidR="00E3699E" w:rsidRPr="008A0BE6" w:rsidRDefault="00E3699E" w:rsidP="00E3699E">
      <w:pPr>
        <w:pStyle w:val="NormalWeb"/>
        <w:shd w:val="clear" w:color="auto" w:fill="FFFFFF"/>
        <w:spacing w:after="240" w:afterAutospacing="0" w:line="240" w:lineRule="atLeast"/>
        <w:ind w:left="720"/>
        <w:jc w:val="right"/>
        <w:rPr>
          <w:rFonts w:ascii="Segoe UI" w:hAnsi="Segoe UI" w:cs="Segoe UI"/>
          <w:color w:val="1F1F1F"/>
          <w:sz w:val="18"/>
          <w:szCs w:val="18"/>
          <w:lang w:val="en"/>
        </w:rPr>
      </w:pPr>
      <w:r w:rsidRPr="008A0BE6">
        <w:rPr>
          <w:rStyle w:val="Emphasis"/>
          <w:rFonts w:ascii="Segoe UI" w:hAnsi="Segoe UI" w:cs="Segoe UI"/>
          <w:color w:val="1F1F1F"/>
          <w:sz w:val="18"/>
          <w:szCs w:val="18"/>
          <w:lang w:val="en"/>
        </w:rPr>
        <w:t>Richard D. Nelson</w:t>
      </w:r>
      <w:r w:rsidRPr="008A0BE6">
        <w:rPr>
          <w:rFonts w:ascii="Segoe UI" w:hAnsi="Segoe UI" w:cs="Segoe UI"/>
          <w:color w:val="1F1F1F"/>
          <w:sz w:val="18"/>
          <w:szCs w:val="18"/>
          <w:lang w:val="en"/>
        </w:rPr>
        <w:br/>
      </w:r>
      <w:proofErr w:type="gramStart"/>
      <w:r w:rsidRPr="008A0BE6">
        <w:rPr>
          <w:rStyle w:val="Emphasis"/>
          <w:rFonts w:ascii="Segoe UI" w:hAnsi="Segoe UI" w:cs="Segoe UI"/>
          <w:color w:val="1F1F1F"/>
          <w:sz w:val="18"/>
          <w:szCs w:val="18"/>
          <w:lang w:val="en"/>
        </w:rPr>
        <w:t>The</w:t>
      </w:r>
      <w:proofErr w:type="gramEnd"/>
      <w:r w:rsidRPr="008A0BE6">
        <w:rPr>
          <w:rStyle w:val="Emphasis"/>
          <w:rFonts w:ascii="Segoe UI" w:hAnsi="Segoe UI" w:cs="Segoe UI"/>
          <w:color w:val="1F1F1F"/>
          <w:sz w:val="18"/>
          <w:szCs w:val="18"/>
          <w:lang w:val="en"/>
        </w:rPr>
        <w:t xml:space="preserve"> Electron Corp.</w:t>
      </w:r>
    </w:p>
    <w:p w14:paraId="61FCFCD9" w14:textId="77777777" w:rsidR="00E3699E" w:rsidRPr="004E1C02" w:rsidRDefault="00E3699E" w:rsidP="00E3699E">
      <w:pPr>
        <w:pStyle w:val="NormalWeb"/>
        <w:numPr>
          <w:ilvl w:val="0"/>
          <w:numId w:val="9"/>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We found GQI’s ISOQuest software was closest in meeting our requirements for complete management of the documents and training, ease of use, document linking, and pricing for site use, set-up, training and maintenance.</w:t>
      </w:r>
      <w:r w:rsidRPr="004E1C02">
        <w:rPr>
          <w:rFonts w:ascii="Segoe UI" w:hAnsi="Segoe UI" w:cs="Segoe UI"/>
          <w:vanish/>
          <w:color w:val="1F1F1F"/>
          <w:lang w:val="en"/>
        </w:rPr>
        <w:br/>
        <w:t xml:space="preserve">The installation and training were well received. Personnel who attended training could </w:t>
      </w:r>
      <w:r w:rsidRPr="004E1C02">
        <w:rPr>
          <w:rStyle w:val="Strong"/>
          <w:rFonts w:ascii="Segoe UI" w:hAnsi="Segoe UI" w:cs="Segoe UI"/>
          <w:vanish/>
          <w:color w:val="1F1F1F"/>
          <w:lang w:val="en"/>
        </w:rPr>
        <w:t>immediately see the benefits</w:t>
      </w:r>
      <w:r w:rsidRPr="004E1C02">
        <w:rPr>
          <w:rFonts w:ascii="Segoe UI" w:hAnsi="Segoe UI" w:cs="Segoe UI"/>
          <w:vanish/>
          <w:color w:val="1F1F1F"/>
          <w:lang w:val="en"/>
        </w:rPr>
        <w:t xml:space="preserve"> of the ISOQuest system versus the current paper system. We are </w:t>
      </w:r>
      <w:r w:rsidRPr="004E1C02">
        <w:rPr>
          <w:rStyle w:val="Strong"/>
          <w:rFonts w:ascii="Segoe UI" w:hAnsi="Segoe UI" w:cs="Segoe UI"/>
          <w:vanish/>
          <w:color w:val="1F1F1F"/>
          <w:lang w:val="en"/>
        </w:rPr>
        <w:t>very pleased</w:t>
      </w:r>
      <w:r w:rsidRPr="004E1C02">
        <w:rPr>
          <w:rFonts w:ascii="Segoe UI" w:hAnsi="Segoe UI" w:cs="Segoe UI"/>
          <w:vanish/>
          <w:color w:val="1F1F1F"/>
          <w:lang w:val="en"/>
        </w:rPr>
        <w:t xml:space="preserve"> with how ISOQuest is working.</w:t>
      </w:r>
    </w:p>
    <w:p w14:paraId="417CEE91"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Linda Dodd</w:t>
      </w:r>
      <w:r w:rsidRPr="004E1C02">
        <w:rPr>
          <w:rFonts w:ascii="Segoe UI" w:hAnsi="Segoe UI" w:cs="Segoe UI"/>
          <w:vanish/>
          <w:color w:val="1F1F1F"/>
          <w:lang w:val="en"/>
        </w:rPr>
        <w:br/>
      </w:r>
      <w:r w:rsidRPr="004E1C02">
        <w:rPr>
          <w:rStyle w:val="Emphasis"/>
          <w:rFonts w:ascii="Segoe UI" w:hAnsi="Segoe UI" w:cs="Segoe UI"/>
          <w:vanish/>
          <w:color w:val="1F1F1F"/>
          <w:lang w:val="en"/>
        </w:rPr>
        <w:t>QA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Leiner-Davis Gelatin</w:t>
      </w:r>
    </w:p>
    <w:p w14:paraId="70D9136E" w14:textId="77777777" w:rsidR="00E3699E" w:rsidRPr="004E1C02" w:rsidRDefault="00E3699E" w:rsidP="00E3699E">
      <w:pPr>
        <w:pStyle w:val="NormalWeb"/>
        <w:numPr>
          <w:ilvl w:val="0"/>
          <w:numId w:val="9"/>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has </w:t>
      </w:r>
      <w:r w:rsidRPr="004E1C02">
        <w:rPr>
          <w:rStyle w:val="Strong"/>
          <w:rFonts w:ascii="Segoe UI" w:hAnsi="Segoe UI" w:cs="Segoe UI"/>
          <w:vanish/>
          <w:color w:val="1F1F1F"/>
          <w:lang w:val="en"/>
        </w:rPr>
        <w:t>reduced the costs</w:t>
      </w:r>
      <w:r w:rsidRPr="004E1C02">
        <w:rPr>
          <w:rFonts w:ascii="Segoe UI" w:hAnsi="Segoe UI" w:cs="Segoe UI"/>
          <w:vanish/>
          <w:color w:val="1F1F1F"/>
          <w:lang w:val="en"/>
        </w:rPr>
        <w:t xml:space="preserve"> of maintaining our quality system while at the same time improving it. In my department alone, the software has allowed my Quality System Administrator to assume additional tasks as she now longer is required to devote all of her time to quality system maintenance. Also, the ease of use has allowed all departments to utilize the ISOQuest software to enhance their area of the quality system, involving our overall quality without significant investment.</w:t>
      </w:r>
    </w:p>
    <w:p w14:paraId="52CB4C3C"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5C387B94" w14:textId="77777777" w:rsidR="00E3699E" w:rsidRPr="004E1C02" w:rsidRDefault="00E3699E" w:rsidP="00E3699E">
      <w:pPr>
        <w:pStyle w:val="NormalWeb"/>
        <w:numPr>
          <w:ilvl w:val="0"/>
          <w:numId w:val="9"/>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The service provided by GQI is </w:t>
      </w:r>
      <w:r w:rsidRPr="004E1C02">
        <w:rPr>
          <w:rStyle w:val="Strong"/>
          <w:rFonts w:ascii="Segoe UI" w:hAnsi="Segoe UI" w:cs="Segoe UI"/>
          <w:vanish/>
          <w:color w:val="1F1F1F"/>
          <w:lang w:val="en"/>
        </w:rPr>
        <w:t>impeccable</w:t>
      </w:r>
      <w:r w:rsidRPr="004E1C02">
        <w:rPr>
          <w:rFonts w:ascii="Segoe UI" w:hAnsi="Segoe UI" w:cs="Segoe UI"/>
          <w:vanish/>
          <w:color w:val="1F1F1F"/>
          <w:lang w:val="en"/>
        </w:rPr>
        <w:t>. From initial training and setup, to integration with our networks, to additional specialized programming, GQI personnel have be professional and have worked closely with DMC-2 personnel to ensure the success of the ISOQuest software.</w:t>
      </w:r>
    </w:p>
    <w:p w14:paraId="7DE9B82D"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6D6D58C1" w14:textId="77777777" w:rsidR="00E3699E" w:rsidRDefault="00E3699E" w:rsidP="008A0BE6">
      <w:pPr>
        <w:pStyle w:val="NormalWeb"/>
        <w:shd w:val="clear" w:color="auto" w:fill="FFFFFF"/>
        <w:spacing w:line="240" w:lineRule="atLeast"/>
        <w:rPr>
          <w:rFonts w:ascii="Segoe UI" w:hAnsi="Segoe UI" w:cs="Segoe UI"/>
          <w:color w:val="1F1F1F"/>
          <w:lang w:val="en"/>
        </w:rPr>
      </w:pPr>
    </w:p>
    <w:p w14:paraId="38B9B7B5" w14:textId="77777777" w:rsidR="008A0BE6" w:rsidRDefault="008A0BE6" w:rsidP="008A0BE6">
      <w:pPr>
        <w:pStyle w:val="NormalWeb"/>
        <w:shd w:val="clear" w:color="auto" w:fill="FFFFFF"/>
        <w:spacing w:line="240" w:lineRule="atLeast"/>
        <w:rPr>
          <w:rFonts w:ascii="Segoe UI" w:hAnsi="Segoe UI" w:cs="Segoe UI"/>
          <w:color w:val="1F1F1F"/>
          <w:lang w:val="en"/>
        </w:rPr>
      </w:pPr>
    </w:p>
    <w:p w14:paraId="47C978CA" w14:textId="77777777" w:rsidR="008A0BE6" w:rsidRDefault="008A0BE6" w:rsidP="008A0BE6">
      <w:pPr>
        <w:pStyle w:val="NormalWeb"/>
        <w:shd w:val="clear" w:color="auto" w:fill="FFFFFF"/>
        <w:spacing w:line="240" w:lineRule="atLeast"/>
        <w:rPr>
          <w:rFonts w:ascii="Segoe UI" w:hAnsi="Segoe UI" w:cs="Segoe UI"/>
          <w:color w:val="1F1F1F"/>
          <w:lang w:val="en"/>
        </w:rPr>
      </w:pPr>
    </w:p>
    <w:p w14:paraId="172BB5A7" w14:textId="77777777" w:rsidR="008A0BE6" w:rsidRPr="004E1C02" w:rsidRDefault="008A0BE6" w:rsidP="008A0BE6">
      <w:pPr>
        <w:pStyle w:val="NormalWeb"/>
        <w:shd w:val="clear" w:color="auto" w:fill="FFFFFF"/>
        <w:spacing w:line="240" w:lineRule="atLeast"/>
        <w:rPr>
          <w:rFonts w:ascii="Segoe UI" w:hAnsi="Segoe UI" w:cs="Segoe UI"/>
          <w:color w:val="1F1F1F"/>
          <w:lang w:val="en"/>
        </w:rPr>
      </w:pPr>
    </w:p>
    <w:p w14:paraId="16F2D4E2" w14:textId="77777777" w:rsidR="00E3699E" w:rsidRPr="004E1C02" w:rsidRDefault="00E3699E" w:rsidP="00E3699E">
      <w:pPr>
        <w:pStyle w:val="NormalWeb"/>
        <w:numPr>
          <w:ilvl w:val="0"/>
          <w:numId w:val="10"/>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lastRenderedPageBreak/>
        <w:t xml:space="preserve">ISOQuest is one of the best multifunctional, integrated packages for QA and related tools. The integration and the high automatic features make this </w:t>
      </w:r>
      <w:r w:rsidRPr="004E1C02">
        <w:rPr>
          <w:rStyle w:val="Strong"/>
          <w:rFonts w:ascii="Segoe UI" w:hAnsi="Segoe UI" w:cs="Segoe UI"/>
          <w:vanish/>
          <w:color w:val="1F1F1F"/>
          <w:lang w:val="en"/>
        </w:rPr>
        <w:t>an exceptional package</w:t>
      </w:r>
      <w:r w:rsidRPr="004E1C02">
        <w:rPr>
          <w:rFonts w:ascii="Segoe UI" w:hAnsi="Segoe UI" w:cs="Segoe UI"/>
          <w:vanish/>
          <w:color w:val="1F1F1F"/>
          <w:lang w:val="en"/>
        </w:rPr>
        <w:t xml:space="preserve"> for any company.</w:t>
      </w:r>
    </w:p>
    <w:p w14:paraId="7CDDA3CF"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 xml:space="preserve">Ivan Brinovcar </w:t>
      </w:r>
      <w:r w:rsidRPr="004E1C02">
        <w:rPr>
          <w:rFonts w:ascii="Segoe UI" w:hAnsi="Segoe UI" w:cs="Segoe UI"/>
          <w:vanish/>
          <w:color w:val="1F1F1F"/>
          <w:lang w:val="en"/>
        </w:rPr>
        <w:br/>
      </w:r>
      <w:r w:rsidRPr="004E1C02">
        <w:rPr>
          <w:rStyle w:val="Emphasis"/>
          <w:rFonts w:ascii="Segoe UI" w:hAnsi="Segoe UI" w:cs="Segoe UI"/>
          <w:vanish/>
          <w:color w:val="1F1F1F"/>
          <w:lang w:val="en"/>
        </w:rPr>
        <w:t>QS 9000 Management Representative</w:t>
      </w:r>
      <w:r w:rsidRPr="004E1C02">
        <w:rPr>
          <w:rFonts w:ascii="Segoe UI" w:hAnsi="Segoe UI" w:cs="Segoe UI"/>
          <w:vanish/>
          <w:color w:val="1F1F1F"/>
          <w:lang w:val="en"/>
        </w:rPr>
        <w:br/>
      </w:r>
      <w:r w:rsidRPr="004E1C02">
        <w:rPr>
          <w:rStyle w:val="Emphasis"/>
          <w:rFonts w:ascii="Segoe UI" w:hAnsi="Segoe UI" w:cs="Segoe UI"/>
          <w:vanish/>
          <w:color w:val="1F1F1F"/>
          <w:lang w:val="en"/>
        </w:rPr>
        <w:t>General Seating of Canada</w:t>
      </w:r>
    </w:p>
    <w:p w14:paraId="5DE247DD" w14:textId="77777777" w:rsidR="00E3699E" w:rsidRPr="004E1C02" w:rsidRDefault="00E3699E" w:rsidP="00E3699E">
      <w:pPr>
        <w:pStyle w:val="NormalWeb"/>
        <w:numPr>
          <w:ilvl w:val="0"/>
          <w:numId w:val="10"/>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While other products appeared to adequately meet our needs, we felt that ISOQuest would best meet our needs in the areas of user interface, functionality, cost, training and support – and GQI has delivered.</w:t>
      </w:r>
      <w:r w:rsidRPr="004E1C02">
        <w:rPr>
          <w:rFonts w:ascii="Segoe UI" w:hAnsi="Segoe UI" w:cs="Segoe UI"/>
          <w:vanish/>
          <w:color w:val="1F1F1F"/>
          <w:lang w:val="en"/>
        </w:rPr>
        <w:br/>
        <w:t xml:space="preserve">ISO Quest played a major role in helping us obtain ISO 9002 certification in a very short timeframe. However, software alone does not make a complete quality system. The technical support and training that was provided by GQI was also fundamental in our success. Not only were we able to achieve ISO 9002 certification, but I believe that we now have in place a </w:t>
      </w:r>
      <w:r w:rsidRPr="004E1C02">
        <w:rPr>
          <w:rStyle w:val="Strong"/>
          <w:rFonts w:ascii="Segoe UI" w:hAnsi="Segoe UI" w:cs="Segoe UI"/>
          <w:vanish/>
          <w:color w:val="1F1F1F"/>
          <w:lang w:val="en"/>
        </w:rPr>
        <w:t>top notch quality system</w:t>
      </w:r>
      <w:r w:rsidRPr="004E1C02">
        <w:rPr>
          <w:rFonts w:ascii="Segoe UI" w:hAnsi="Segoe UI" w:cs="Segoe UI"/>
          <w:vanish/>
          <w:color w:val="1F1F1F"/>
          <w:lang w:val="en"/>
        </w:rPr>
        <w:t xml:space="preserve"> that will enable us to maintain this preferred status.</w:t>
      </w:r>
    </w:p>
    <w:p w14:paraId="4CEBD94D" w14:textId="77777777" w:rsidR="00E3699E" w:rsidRPr="004E1C02" w:rsidRDefault="00E3699E" w:rsidP="00E3699E">
      <w:pPr>
        <w:pStyle w:val="NormalWeb"/>
        <w:shd w:val="clear" w:color="auto" w:fill="FFFFFF"/>
        <w:spacing w:after="240" w:afterAutospacing="0"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Richard D. Nelson</w:t>
      </w:r>
      <w:r w:rsidRPr="004E1C02">
        <w:rPr>
          <w:rFonts w:ascii="Segoe UI" w:hAnsi="Segoe UI" w:cs="Segoe UI"/>
          <w:vanish/>
          <w:color w:val="1F1F1F"/>
          <w:lang w:val="en"/>
        </w:rPr>
        <w:br/>
      </w:r>
      <w:r w:rsidRPr="004E1C02">
        <w:rPr>
          <w:rStyle w:val="Emphasis"/>
          <w:rFonts w:ascii="Segoe UI" w:hAnsi="Segoe UI" w:cs="Segoe UI"/>
          <w:vanish/>
          <w:color w:val="1F1F1F"/>
          <w:lang w:val="en"/>
        </w:rPr>
        <w:t>The Electron Corp.</w:t>
      </w:r>
    </w:p>
    <w:p w14:paraId="0EFC4E05" w14:textId="77777777" w:rsidR="00E3699E" w:rsidRPr="004E1C02" w:rsidRDefault="00E3699E" w:rsidP="00E3699E">
      <w:pPr>
        <w:pStyle w:val="NormalWeb"/>
        <w:numPr>
          <w:ilvl w:val="0"/>
          <w:numId w:val="10"/>
        </w:numPr>
        <w:shd w:val="clear" w:color="auto" w:fill="FFFFFF"/>
        <w:spacing w:line="240" w:lineRule="atLeast"/>
        <w:ind w:firstLine="480"/>
        <w:rPr>
          <w:rStyle w:val="Emphasis"/>
          <w:rFonts w:ascii="Segoe UI" w:hAnsi="Segoe UI" w:cs="Segoe UI"/>
          <w:i w:val="0"/>
          <w:iCs w:val="0"/>
          <w:vanish/>
          <w:color w:val="1F1F1F"/>
          <w:lang w:val="en"/>
        </w:rPr>
      </w:pPr>
      <w:r w:rsidRPr="004E1C02">
        <w:rPr>
          <w:rFonts w:ascii="Segoe UI" w:hAnsi="Segoe UI" w:cs="Segoe UI"/>
          <w:color w:val="1F1F1F"/>
          <w:lang w:val="en"/>
        </w:rPr>
        <w:t>We found GQI’s ISOQuest software was closest in meeting our requirements for complete management of the documents and training, ease of use, document linking, and pricing for site use, set-up, training and maintenance.</w:t>
      </w:r>
      <w:r w:rsidRPr="004E1C02">
        <w:rPr>
          <w:rFonts w:ascii="Segoe UI" w:hAnsi="Segoe UI" w:cs="Segoe UI"/>
          <w:color w:val="1F1F1F"/>
          <w:lang w:val="en"/>
        </w:rPr>
        <w:br/>
        <w:t xml:space="preserve">The installation and training were well received. Personnel who attended training could </w:t>
      </w:r>
      <w:r w:rsidRPr="004E1C02">
        <w:rPr>
          <w:rStyle w:val="Strong"/>
          <w:rFonts w:ascii="Segoe UI" w:hAnsi="Segoe UI" w:cs="Segoe UI"/>
          <w:color w:val="1F1F1F"/>
          <w:lang w:val="en"/>
        </w:rPr>
        <w:t>immediately see the benefits</w:t>
      </w:r>
      <w:r w:rsidRPr="004E1C02">
        <w:rPr>
          <w:rFonts w:ascii="Segoe UI" w:hAnsi="Segoe UI" w:cs="Segoe UI"/>
          <w:color w:val="1F1F1F"/>
          <w:lang w:val="en"/>
        </w:rPr>
        <w:t xml:space="preserve"> of the ISOQuest system versus the current paper system. We are </w:t>
      </w:r>
      <w:r w:rsidRPr="004E1C02">
        <w:rPr>
          <w:rStyle w:val="Strong"/>
          <w:rFonts w:ascii="Segoe UI" w:hAnsi="Segoe UI" w:cs="Segoe UI"/>
          <w:color w:val="1F1F1F"/>
          <w:lang w:val="en"/>
        </w:rPr>
        <w:t>very pleased</w:t>
      </w:r>
      <w:r w:rsidRPr="004E1C02">
        <w:rPr>
          <w:rFonts w:ascii="Segoe UI" w:hAnsi="Segoe UI" w:cs="Segoe UI"/>
          <w:color w:val="1F1F1F"/>
          <w:lang w:val="en"/>
        </w:rPr>
        <w:t xml:space="preserve"> with how ISOQuest is working.</w:t>
      </w:r>
    </w:p>
    <w:p w14:paraId="0049D0A4" w14:textId="77777777" w:rsidR="00E3699E" w:rsidRPr="004E1C02" w:rsidRDefault="00E3699E" w:rsidP="00E3699E">
      <w:pPr>
        <w:pStyle w:val="NormalWeb"/>
        <w:numPr>
          <w:ilvl w:val="0"/>
          <w:numId w:val="10"/>
        </w:numPr>
        <w:shd w:val="clear" w:color="auto" w:fill="FFFFFF"/>
        <w:spacing w:line="240" w:lineRule="atLeast"/>
        <w:ind w:firstLine="480"/>
        <w:rPr>
          <w:rStyle w:val="Emphasis"/>
          <w:rFonts w:ascii="Segoe UI" w:hAnsi="Segoe UI" w:cs="Segoe UI"/>
          <w:i w:val="0"/>
          <w:iCs w:val="0"/>
          <w:vanish/>
          <w:color w:val="1F1F1F"/>
          <w:lang w:val="en"/>
        </w:rPr>
      </w:pPr>
    </w:p>
    <w:p w14:paraId="2AD5C73F" w14:textId="77777777" w:rsidR="00E3699E" w:rsidRPr="004E1C02" w:rsidRDefault="00E3699E" w:rsidP="00E3699E">
      <w:pPr>
        <w:pStyle w:val="NormalWeb"/>
        <w:numPr>
          <w:ilvl w:val="0"/>
          <w:numId w:val="10"/>
        </w:numPr>
        <w:shd w:val="clear" w:color="auto" w:fill="FFFFFF"/>
        <w:spacing w:line="240" w:lineRule="atLeast"/>
        <w:ind w:firstLine="480"/>
        <w:rPr>
          <w:rStyle w:val="Emphasis"/>
          <w:rFonts w:ascii="Segoe UI" w:hAnsi="Segoe UI" w:cs="Segoe UI"/>
          <w:i w:val="0"/>
          <w:iCs w:val="0"/>
          <w:vanish/>
          <w:color w:val="1F1F1F"/>
          <w:lang w:val="en"/>
        </w:rPr>
      </w:pPr>
    </w:p>
    <w:p w14:paraId="6649810C" w14:textId="77777777" w:rsidR="00E3699E" w:rsidRPr="004E1C02" w:rsidRDefault="00E3699E" w:rsidP="00E3699E">
      <w:pPr>
        <w:pStyle w:val="NormalWeb"/>
        <w:numPr>
          <w:ilvl w:val="0"/>
          <w:numId w:val="10"/>
        </w:numPr>
        <w:shd w:val="clear" w:color="auto" w:fill="FFFFFF"/>
        <w:spacing w:line="240" w:lineRule="atLeast"/>
        <w:ind w:firstLine="480"/>
        <w:rPr>
          <w:rStyle w:val="Emphasis"/>
          <w:rFonts w:ascii="Segoe UI" w:hAnsi="Segoe UI" w:cs="Segoe UI"/>
          <w:i w:val="0"/>
          <w:iCs w:val="0"/>
          <w:vanish/>
          <w:color w:val="1F1F1F"/>
          <w:lang w:val="en"/>
        </w:rPr>
      </w:pPr>
    </w:p>
    <w:p w14:paraId="2CE88453" w14:textId="77777777" w:rsidR="00E3699E" w:rsidRPr="004E1C02" w:rsidRDefault="00E3699E" w:rsidP="00E3699E">
      <w:pPr>
        <w:pStyle w:val="NormalWeb"/>
        <w:numPr>
          <w:ilvl w:val="0"/>
          <w:numId w:val="10"/>
        </w:numPr>
        <w:shd w:val="clear" w:color="auto" w:fill="FFFFFF"/>
        <w:spacing w:line="240" w:lineRule="atLeast"/>
        <w:ind w:firstLine="480"/>
        <w:rPr>
          <w:rStyle w:val="Emphasis"/>
          <w:rFonts w:ascii="Segoe UI" w:hAnsi="Segoe UI" w:cs="Segoe UI"/>
          <w:i w:val="0"/>
          <w:iCs w:val="0"/>
          <w:vanish/>
          <w:color w:val="1F1F1F"/>
          <w:lang w:val="en"/>
        </w:rPr>
      </w:pPr>
    </w:p>
    <w:p w14:paraId="6F292B42" w14:textId="77777777" w:rsidR="00E3699E" w:rsidRPr="004E1C02" w:rsidRDefault="00E3699E" w:rsidP="00E3699E">
      <w:pPr>
        <w:pStyle w:val="NormalWeb"/>
        <w:numPr>
          <w:ilvl w:val="0"/>
          <w:numId w:val="10"/>
        </w:numPr>
        <w:shd w:val="clear" w:color="auto" w:fill="FFFFFF"/>
        <w:spacing w:line="240" w:lineRule="atLeast"/>
        <w:ind w:firstLine="480"/>
        <w:rPr>
          <w:rStyle w:val="Emphasis"/>
          <w:rFonts w:ascii="Segoe UI" w:hAnsi="Segoe UI" w:cs="Segoe UI"/>
          <w:i w:val="0"/>
          <w:iCs w:val="0"/>
          <w:vanish/>
          <w:color w:val="1F1F1F"/>
          <w:lang w:val="en"/>
        </w:rPr>
      </w:pPr>
    </w:p>
    <w:p w14:paraId="196D6B48" w14:textId="77777777" w:rsidR="00E3699E" w:rsidRPr="004E1C02" w:rsidRDefault="00E3699E" w:rsidP="00E3699E">
      <w:pPr>
        <w:pStyle w:val="NormalWeb"/>
        <w:numPr>
          <w:ilvl w:val="0"/>
          <w:numId w:val="10"/>
        </w:numPr>
        <w:shd w:val="clear" w:color="auto" w:fill="FFFFFF"/>
        <w:spacing w:line="240" w:lineRule="atLeast"/>
        <w:ind w:firstLine="480"/>
        <w:rPr>
          <w:rStyle w:val="Emphasis"/>
          <w:rFonts w:ascii="Segoe UI" w:hAnsi="Segoe UI" w:cs="Segoe UI"/>
          <w:i w:val="0"/>
          <w:iCs w:val="0"/>
          <w:vanish/>
          <w:color w:val="1F1F1F"/>
          <w:lang w:val="en"/>
        </w:rPr>
      </w:pPr>
    </w:p>
    <w:p w14:paraId="15B956A4" w14:textId="77777777" w:rsidR="00E3699E" w:rsidRPr="004E1C02" w:rsidRDefault="00E3699E" w:rsidP="00E3699E">
      <w:pPr>
        <w:pStyle w:val="NormalWeb"/>
        <w:numPr>
          <w:ilvl w:val="0"/>
          <w:numId w:val="10"/>
        </w:numPr>
        <w:shd w:val="clear" w:color="auto" w:fill="FFFFFF"/>
        <w:spacing w:line="240" w:lineRule="atLeast"/>
        <w:ind w:firstLine="480"/>
        <w:rPr>
          <w:rStyle w:val="Emphasis"/>
          <w:rFonts w:ascii="Segoe UI" w:hAnsi="Segoe UI" w:cs="Segoe UI"/>
          <w:i w:val="0"/>
          <w:iCs w:val="0"/>
          <w:vanish/>
          <w:color w:val="1F1F1F"/>
          <w:lang w:val="en"/>
        </w:rPr>
      </w:pPr>
    </w:p>
    <w:p w14:paraId="023D8EE0" w14:textId="77777777" w:rsidR="00E3699E" w:rsidRPr="004E1C02" w:rsidRDefault="00E3699E" w:rsidP="00E3699E">
      <w:pPr>
        <w:pStyle w:val="NormalWeb"/>
        <w:numPr>
          <w:ilvl w:val="0"/>
          <w:numId w:val="10"/>
        </w:numPr>
        <w:shd w:val="clear" w:color="auto" w:fill="FFFFFF"/>
        <w:spacing w:line="240" w:lineRule="atLeast"/>
        <w:ind w:firstLine="480"/>
        <w:rPr>
          <w:rStyle w:val="Emphasis"/>
          <w:rFonts w:ascii="Segoe UI" w:hAnsi="Segoe UI" w:cs="Segoe UI"/>
          <w:i w:val="0"/>
          <w:iCs w:val="0"/>
          <w:vanish/>
          <w:color w:val="1F1F1F"/>
          <w:lang w:val="en"/>
        </w:rPr>
      </w:pPr>
    </w:p>
    <w:p w14:paraId="0E9ECAD2" w14:textId="77777777" w:rsidR="00E3699E" w:rsidRPr="004E1C02" w:rsidRDefault="00E3699E" w:rsidP="00E3699E">
      <w:pPr>
        <w:pStyle w:val="NormalWeb"/>
        <w:numPr>
          <w:ilvl w:val="0"/>
          <w:numId w:val="10"/>
        </w:numPr>
        <w:shd w:val="clear" w:color="auto" w:fill="FFFFFF"/>
        <w:spacing w:line="240" w:lineRule="atLeast"/>
        <w:ind w:firstLine="480"/>
        <w:rPr>
          <w:rStyle w:val="Emphasis"/>
          <w:rFonts w:ascii="Segoe UI" w:hAnsi="Segoe UI" w:cs="Segoe UI"/>
          <w:i w:val="0"/>
          <w:iCs w:val="0"/>
          <w:vanish/>
          <w:color w:val="1F1F1F"/>
          <w:lang w:val="en"/>
        </w:rPr>
      </w:pPr>
    </w:p>
    <w:p w14:paraId="7CD78A8B" w14:textId="77777777" w:rsidR="00E3699E" w:rsidRPr="004E1C02" w:rsidRDefault="00E3699E" w:rsidP="00E3699E">
      <w:pPr>
        <w:pStyle w:val="NormalWeb"/>
        <w:numPr>
          <w:ilvl w:val="0"/>
          <w:numId w:val="10"/>
        </w:numPr>
        <w:shd w:val="clear" w:color="auto" w:fill="FFFFFF"/>
        <w:spacing w:line="240" w:lineRule="atLeast"/>
        <w:ind w:firstLine="480"/>
        <w:rPr>
          <w:rStyle w:val="Emphasis"/>
          <w:rFonts w:ascii="Segoe UI" w:hAnsi="Segoe UI" w:cs="Segoe UI"/>
          <w:i w:val="0"/>
          <w:iCs w:val="0"/>
          <w:vanish/>
          <w:color w:val="1F1F1F"/>
          <w:lang w:val="en"/>
        </w:rPr>
      </w:pPr>
    </w:p>
    <w:p w14:paraId="73EAE670" w14:textId="77777777" w:rsidR="00E3699E" w:rsidRPr="004E1C02" w:rsidRDefault="00E3699E" w:rsidP="00E3699E">
      <w:pPr>
        <w:pStyle w:val="NormalWeb"/>
        <w:numPr>
          <w:ilvl w:val="0"/>
          <w:numId w:val="10"/>
        </w:numPr>
        <w:shd w:val="clear" w:color="auto" w:fill="FFFFFF"/>
        <w:spacing w:line="240" w:lineRule="atLeast"/>
        <w:ind w:firstLine="480"/>
        <w:rPr>
          <w:rStyle w:val="Emphasis"/>
          <w:rFonts w:ascii="Segoe UI" w:hAnsi="Segoe UI" w:cs="Segoe UI"/>
          <w:i w:val="0"/>
          <w:iCs w:val="0"/>
          <w:vanish/>
          <w:color w:val="1F1F1F"/>
          <w:lang w:val="en"/>
        </w:rPr>
      </w:pPr>
    </w:p>
    <w:p w14:paraId="15973EEA" w14:textId="77777777" w:rsidR="00E3699E" w:rsidRPr="004E1C02" w:rsidRDefault="00E3699E" w:rsidP="00E3699E">
      <w:pPr>
        <w:pStyle w:val="NormalWeb"/>
        <w:numPr>
          <w:ilvl w:val="0"/>
          <w:numId w:val="10"/>
        </w:numPr>
        <w:shd w:val="clear" w:color="auto" w:fill="FFFFFF"/>
        <w:spacing w:line="240" w:lineRule="atLeast"/>
        <w:ind w:firstLine="480"/>
        <w:rPr>
          <w:rStyle w:val="Emphasis"/>
          <w:rFonts w:ascii="Segoe UI" w:hAnsi="Segoe UI" w:cs="Segoe UI"/>
          <w:i w:val="0"/>
          <w:iCs w:val="0"/>
          <w:vanish/>
          <w:color w:val="1F1F1F"/>
          <w:lang w:val="en"/>
        </w:rPr>
      </w:pPr>
    </w:p>
    <w:p w14:paraId="665563F5" w14:textId="77777777" w:rsidR="00E3699E" w:rsidRPr="004E1C02" w:rsidRDefault="00E3699E" w:rsidP="00E3699E">
      <w:pPr>
        <w:pStyle w:val="NormalWeb"/>
        <w:numPr>
          <w:ilvl w:val="0"/>
          <w:numId w:val="10"/>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has </w:t>
      </w:r>
      <w:r w:rsidRPr="004E1C02">
        <w:rPr>
          <w:rStyle w:val="Strong"/>
          <w:rFonts w:ascii="Segoe UI" w:hAnsi="Segoe UI" w:cs="Segoe UI"/>
          <w:vanish/>
          <w:color w:val="1F1F1F"/>
          <w:lang w:val="en"/>
        </w:rPr>
        <w:t>reduced the costs</w:t>
      </w:r>
      <w:r w:rsidRPr="004E1C02">
        <w:rPr>
          <w:rFonts w:ascii="Segoe UI" w:hAnsi="Segoe UI" w:cs="Segoe UI"/>
          <w:vanish/>
          <w:color w:val="1F1F1F"/>
          <w:lang w:val="en"/>
        </w:rPr>
        <w:t xml:space="preserve"> of maintaining our quality system while at the same time improving it. In my department alone, the software has allowed my Quality System Administrator to assume additional tasks as she now longer is required to devote all of her time to quality system maintenance. Also, the ease of use has allowed all departments to utilize the ISOQuest software to enhance their area of the quality system, involving our overall quality without significant investment.</w:t>
      </w:r>
    </w:p>
    <w:p w14:paraId="74E89CBF"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1AD23710" w14:textId="77777777" w:rsidR="00E3699E" w:rsidRPr="004E1C02" w:rsidRDefault="00E3699E" w:rsidP="00E3699E">
      <w:pPr>
        <w:pStyle w:val="NormalWeb"/>
        <w:numPr>
          <w:ilvl w:val="0"/>
          <w:numId w:val="10"/>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The service provided by GQI is </w:t>
      </w:r>
      <w:r w:rsidRPr="004E1C02">
        <w:rPr>
          <w:rStyle w:val="Strong"/>
          <w:rFonts w:ascii="Segoe UI" w:hAnsi="Segoe UI" w:cs="Segoe UI"/>
          <w:vanish/>
          <w:color w:val="1F1F1F"/>
          <w:lang w:val="en"/>
        </w:rPr>
        <w:t>impeccable</w:t>
      </w:r>
      <w:r w:rsidRPr="004E1C02">
        <w:rPr>
          <w:rFonts w:ascii="Segoe UI" w:hAnsi="Segoe UI" w:cs="Segoe UI"/>
          <w:vanish/>
          <w:color w:val="1F1F1F"/>
          <w:lang w:val="en"/>
        </w:rPr>
        <w:t>. From initial training and setup, to integration with our networks, to additional specialized programming, GQI personnel have be professional and have worked closely with DMC-2 personnel to ensure the success of the ISOQuest software.</w:t>
      </w:r>
    </w:p>
    <w:p w14:paraId="0D97150A"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780EEB42" w14:textId="77777777" w:rsidR="00E3699E" w:rsidRDefault="00E3699E" w:rsidP="00E3699E">
      <w:pPr>
        <w:pStyle w:val="NormalWeb"/>
        <w:shd w:val="clear" w:color="auto" w:fill="FFFFFF"/>
        <w:spacing w:line="240" w:lineRule="atLeast"/>
        <w:ind w:left="720"/>
        <w:jc w:val="right"/>
        <w:rPr>
          <w:rFonts w:ascii="Segoe UI" w:hAnsi="Segoe UI" w:cs="Segoe UI"/>
          <w:color w:val="1F1F1F"/>
          <w:lang w:val="en"/>
        </w:rPr>
      </w:pPr>
    </w:p>
    <w:p w14:paraId="1B0C86F3" w14:textId="02E47A19" w:rsidR="008A0BE6" w:rsidRDefault="008A0BE6" w:rsidP="008A0BE6">
      <w:pPr>
        <w:pStyle w:val="NormalWeb"/>
        <w:shd w:val="clear" w:color="auto" w:fill="FFFFFF"/>
        <w:spacing w:line="240" w:lineRule="atLeast"/>
        <w:ind w:left="11328"/>
        <w:jc w:val="center"/>
        <w:rPr>
          <w:rFonts w:ascii="Segoe UI" w:hAnsi="Segoe UI" w:cs="Segoe UI"/>
          <w:color w:val="1F1F1F"/>
          <w:sz w:val="17"/>
          <w:szCs w:val="17"/>
          <w:lang w:val="en"/>
        </w:rPr>
      </w:pPr>
      <w:r>
        <w:rPr>
          <w:rStyle w:val="Emphasis"/>
          <w:rFonts w:ascii="Segoe UI" w:hAnsi="Segoe UI" w:cs="Segoe UI"/>
          <w:color w:val="1F1F1F"/>
          <w:sz w:val="17"/>
          <w:szCs w:val="17"/>
          <w:lang w:val="en"/>
        </w:rPr>
        <w:t>Linda Dodd</w:t>
      </w:r>
      <w:r>
        <w:rPr>
          <w:rFonts w:ascii="Segoe UI" w:hAnsi="Segoe UI" w:cs="Segoe UI"/>
          <w:color w:val="1F1F1F"/>
          <w:sz w:val="17"/>
          <w:szCs w:val="17"/>
          <w:lang w:val="en"/>
        </w:rPr>
        <w:br/>
      </w:r>
      <w:r>
        <w:rPr>
          <w:rStyle w:val="Emphasis"/>
          <w:rFonts w:ascii="Segoe UI" w:hAnsi="Segoe UI" w:cs="Segoe UI"/>
          <w:color w:val="1F1F1F"/>
          <w:sz w:val="17"/>
          <w:szCs w:val="17"/>
          <w:lang w:val="en"/>
        </w:rPr>
        <w:t>QA Manager</w:t>
      </w:r>
      <w:r>
        <w:rPr>
          <w:rFonts w:ascii="Segoe UI" w:hAnsi="Segoe UI" w:cs="Segoe UI"/>
          <w:color w:val="1F1F1F"/>
          <w:sz w:val="17"/>
          <w:szCs w:val="17"/>
          <w:lang w:val="en"/>
        </w:rPr>
        <w:br/>
      </w:r>
      <w:proofErr w:type="spellStart"/>
      <w:r>
        <w:rPr>
          <w:rStyle w:val="Emphasis"/>
          <w:rFonts w:ascii="Segoe UI" w:hAnsi="Segoe UI" w:cs="Segoe UI"/>
          <w:color w:val="1F1F1F"/>
          <w:sz w:val="17"/>
          <w:szCs w:val="17"/>
          <w:lang w:val="en"/>
        </w:rPr>
        <w:t>einer</w:t>
      </w:r>
      <w:proofErr w:type="spellEnd"/>
      <w:r>
        <w:rPr>
          <w:rStyle w:val="Emphasis"/>
          <w:rFonts w:ascii="Segoe UI" w:hAnsi="Segoe UI" w:cs="Segoe UI"/>
          <w:color w:val="1F1F1F"/>
          <w:sz w:val="17"/>
          <w:szCs w:val="17"/>
          <w:lang w:val="en"/>
        </w:rPr>
        <w:t>-Davis Gelatin</w:t>
      </w:r>
    </w:p>
    <w:p w14:paraId="4AA1C7C8" w14:textId="77777777" w:rsidR="008A0BE6" w:rsidRDefault="008A0BE6" w:rsidP="008A0BE6">
      <w:pPr>
        <w:pStyle w:val="NormalWeb"/>
        <w:numPr>
          <w:ilvl w:val="0"/>
          <w:numId w:val="17"/>
        </w:numPr>
        <w:shd w:val="clear" w:color="auto" w:fill="FFFFFF"/>
        <w:spacing w:line="240" w:lineRule="atLeast"/>
        <w:ind w:firstLine="480"/>
        <w:rPr>
          <w:rFonts w:ascii="Segoe UI" w:hAnsi="Segoe UI" w:cs="Segoe UI"/>
          <w:vanish/>
          <w:color w:val="1F1F1F"/>
          <w:sz w:val="17"/>
          <w:szCs w:val="17"/>
          <w:lang w:val="en"/>
        </w:rPr>
      </w:pPr>
      <w:r>
        <w:rPr>
          <w:rFonts w:ascii="Segoe UI" w:hAnsi="Segoe UI" w:cs="Segoe UI"/>
          <w:vanish/>
          <w:color w:val="1F1F1F"/>
          <w:sz w:val="17"/>
          <w:szCs w:val="17"/>
          <w:lang w:val="en"/>
        </w:rPr>
        <w:t xml:space="preserve">ISOQuest has </w:t>
      </w:r>
      <w:r>
        <w:rPr>
          <w:rStyle w:val="Strong"/>
          <w:rFonts w:ascii="Segoe UI" w:hAnsi="Segoe UI" w:cs="Segoe UI"/>
          <w:vanish/>
          <w:color w:val="1F1F1F"/>
          <w:sz w:val="17"/>
          <w:szCs w:val="17"/>
          <w:lang w:val="en"/>
        </w:rPr>
        <w:t>reduced the costs</w:t>
      </w:r>
      <w:r>
        <w:rPr>
          <w:rFonts w:ascii="Segoe UI" w:hAnsi="Segoe UI" w:cs="Segoe UI"/>
          <w:vanish/>
          <w:color w:val="1F1F1F"/>
          <w:sz w:val="17"/>
          <w:szCs w:val="17"/>
          <w:lang w:val="en"/>
        </w:rPr>
        <w:t xml:space="preserve"> of maintaining our quality system while at the same time improving it. In my department alone, the software has allowed my Quality System Administrator to assume additional tasks as she now longer is required to devote all of her time to quality system maintenance. Also, the ease of use has allowed all departments to utilize the ISOQuest software to enhance their area of the quality system, involving our overall quality without significant investment.</w:t>
      </w:r>
    </w:p>
    <w:p w14:paraId="3B7A23A4" w14:textId="77777777" w:rsidR="008A0BE6" w:rsidRDefault="008A0BE6" w:rsidP="008A0BE6">
      <w:pPr>
        <w:pStyle w:val="NormalWeb"/>
        <w:shd w:val="clear" w:color="auto" w:fill="FFFFFF"/>
        <w:spacing w:line="240" w:lineRule="atLeast"/>
        <w:ind w:left="720"/>
        <w:jc w:val="right"/>
        <w:rPr>
          <w:rFonts w:ascii="Segoe UI" w:hAnsi="Segoe UI" w:cs="Segoe UI"/>
          <w:vanish/>
          <w:color w:val="1F1F1F"/>
          <w:sz w:val="17"/>
          <w:szCs w:val="17"/>
          <w:lang w:val="en"/>
        </w:rPr>
      </w:pPr>
      <w:r>
        <w:rPr>
          <w:rStyle w:val="Emphasis"/>
          <w:rFonts w:ascii="Segoe UI" w:hAnsi="Segoe UI" w:cs="Segoe UI"/>
          <w:vanish/>
          <w:color w:val="1F1F1F"/>
          <w:sz w:val="17"/>
          <w:szCs w:val="17"/>
          <w:lang w:val="en"/>
        </w:rPr>
        <w:t>Paul Roppel</w:t>
      </w:r>
      <w:r>
        <w:rPr>
          <w:rFonts w:ascii="Segoe UI" w:hAnsi="Segoe UI" w:cs="Segoe UI"/>
          <w:vanish/>
          <w:color w:val="1F1F1F"/>
          <w:sz w:val="17"/>
          <w:szCs w:val="17"/>
          <w:lang w:val="en"/>
        </w:rPr>
        <w:br/>
      </w:r>
      <w:r>
        <w:rPr>
          <w:rStyle w:val="Emphasis"/>
          <w:rFonts w:ascii="Segoe UI" w:hAnsi="Segoe UI" w:cs="Segoe UI"/>
          <w:vanish/>
          <w:color w:val="1F1F1F"/>
          <w:sz w:val="17"/>
          <w:szCs w:val="17"/>
          <w:lang w:val="en"/>
        </w:rPr>
        <w:t>Quality Manager</w:t>
      </w:r>
      <w:r>
        <w:rPr>
          <w:rFonts w:ascii="Segoe UI" w:hAnsi="Segoe UI" w:cs="Segoe UI"/>
          <w:vanish/>
          <w:color w:val="1F1F1F"/>
          <w:sz w:val="17"/>
          <w:szCs w:val="17"/>
          <w:lang w:val="en"/>
        </w:rPr>
        <w:br/>
      </w:r>
      <w:r>
        <w:rPr>
          <w:rStyle w:val="Emphasis"/>
          <w:rFonts w:ascii="Segoe UI" w:hAnsi="Segoe UI" w:cs="Segoe UI"/>
          <w:vanish/>
          <w:color w:val="1F1F1F"/>
          <w:sz w:val="17"/>
          <w:szCs w:val="17"/>
          <w:lang w:val="en"/>
        </w:rPr>
        <w:t>DMC-2 Canada Corp.</w:t>
      </w:r>
    </w:p>
    <w:p w14:paraId="57B61834" w14:textId="77777777" w:rsidR="008A0BE6" w:rsidRDefault="008A0BE6" w:rsidP="008A0BE6">
      <w:pPr>
        <w:pStyle w:val="NormalWeb"/>
        <w:numPr>
          <w:ilvl w:val="0"/>
          <w:numId w:val="17"/>
        </w:numPr>
        <w:shd w:val="clear" w:color="auto" w:fill="FFFFFF"/>
        <w:spacing w:line="240" w:lineRule="atLeast"/>
        <w:ind w:firstLine="480"/>
        <w:rPr>
          <w:rFonts w:ascii="Segoe UI" w:hAnsi="Segoe UI" w:cs="Segoe UI"/>
          <w:vanish/>
          <w:color w:val="1F1F1F"/>
          <w:sz w:val="17"/>
          <w:szCs w:val="17"/>
          <w:lang w:val="en"/>
        </w:rPr>
      </w:pPr>
      <w:r>
        <w:rPr>
          <w:rFonts w:ascii="Segoe UI" w:hAnsi="Segoe UI" w:cs="Segoe UI"/>
          <w:vanish/>
          <w:color w:val="1F1F1F"/>
          <w:sz w:val="17"/>
          <w:szCs w:val="17"/>
          <w:lang w:val="en"/>
        </w:rPr>
        <w:t xml:space="preserve">The service provided by GQI is </w:t>
      </w:r>
      <w:r>
        <w:rPr>
          <w:rStyle w:val="Strong"/>
          <w:rFonts w:ascii="Segoe UI" w:hAnsi="Segoe UI" w:cs="Segoe UI"/>
          <w:vanish/>
          <w:color w:val="1F1F1F"/>
          <w:sz w:val="17"/>
          <w:szCs w:val="17"/>
          <w:lang w:val="en"/>
        </w:rPr>
        <w:t>impeccable</w:t>
      </w:r>
      <w:r>
        <w:rPr>
          <w:rFonts w:ascii="Segoe UI" w:hAnsi="Segoe UI" w:cs="Segoe UI"/>
          <w:vanish/>
          <w:color w:val="1F1F1F"/>
          <w:sz w:val="17"/>
          <w:szCs w:val="17"/>
          <w:lang w:val="en"/>
        </w:rPr>
        <w:t>. From initial training and setup, to integration with our networks, to additional specialized programming, GQI personnel have be professional and have worked closely with DMC-2 personnel to ensure the success of the ISOQuest software.</w:t>
      </w:r>
    </w:p>
    <w:p w14:paraId="7FCB639F" w14:textId="77777777" w:rsidR="008A0BE6" w:rsidRDefault="008A0BE6" w:rsidP="008A0BE6">
      <w:pPr>
        <w:pStyle w:val="NormalWeb"/>
        <w:shd w:val="clear" w:color="auto" w:fill="FFFFFF"/>
        <w:spacing w:line="240" w:lineRule="atLeast"/>
        <w:ind w:left="720"/>
        <w:jc w:val="right"/>
        <w:rPr>
          <w:rFonts w:ascii="Segoe UI" w:hAnsi="Segoe UI" w:cs="Segoe UI"/>
          <w:vanish/>
          <w:color w:val="1F1F1F"/>
          <w:sz w:val="17"/>
          <w:szCs w:val="17"/>
          <w:lang w:val="en"/>
        </w:rPr>
      </w:pPr>
      <w:r>
        <w:rPr>
          <w:rStyle w:val="Emphasis"/>
          <w:rFonts w:ascii="Segoe UI" w:hAnsi="Segoe UI" w:cs="Segoe UI"/>
          <w:vanish/>
          <w:color w:val="1F1F1F"/>
          <w:sz w:val="17"/>
          <w:szCs w:val="17"/>
          <w:lang w:val="en"/>
        </w:rPr>
        <w:t>Paul Roppel</w:t>
      </w:r>
      <w:r>
        <w:rPr>
          <w:rFonts w:ascii="Segoe UI" w:hAnsi="Segoe UI" w:cs="Segoe UI"/>
          <w:vanish/>
          <w:color w:val="1F1F1F"/>
          <w:sz w:val="17"/>
          <w:szCs w:val="17"/>
          <w:lang w:val="en"/>
        </w:rPr>
        <w:br/>
      </w:r>
      <w:r>
        <w:rPr>
          <w:rStyle w:val="Emphasis"/>
          <w:rFonts w:ascii="Segoe UI" w:hAnsi="Segoe UI" w:cs="Segoe UI"/>
          <w:vanish/>
          <w:color w:val="1F1F1F"/>
          <w:sz w:val="17"/>
          <w:szCs w:val="17"/>
          <w:lang w:val="en"/>
        </w:rPr>
        <w:t>Quality Manager</w:t>
      </w:r>
      <w:r>
        <w:rPr>
          <w:rFonts w:ascii="Segoe UI" w:hAnsi="Segoe UI" w:cs="Segoe UI"/>
          <w:vanish/>
          <w:color w:val="1F1F1F"/>
          <w:sz w:val="17"/>
          <w:szCs w:val="17"/>
          <w:lang w:val="en"/>
        </w:rPr>
        <w:br/>
      </w:r>
      <w:r>
        <w:rPr>
          <w:rStyle w:val="Emphasis"/>
          <w:rFonts w:ascii="Segoe UI" w:hAnsi="Segoe UI" w:cs="Segoe UI"/>
          <w:vanish/>
          <w:color w:val="1F1F1F"/>
          <w:sz w:val="17"/>
          <w:szCs w:val="17"/>
          <w:lang w:val="en"/>
        </w:rPr>
        <w:t>DMC-2 Canada Corp.</w:t>
      </w:r>
    </w:p>
    <w:p w14:paraId="6F643FE1" w14:textId="77777777" w:rsidR="00E3699E" w:rsidRPr="004E1C02" w:rsidRDefault="00E3699E" w:rsidP="00E3699E">
      <w:pPr>
        <w:pStyle w:val="NormalWeb"/>
        <w:numPr>
          <w:ilvl w:val="0"/>
          <w:numId w:val="8"/>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While other products appeared to adequately meet our needs, we felt that ISOQuest would best meet our needs in the areas of user interface, functionality, cost, training and support – and GQI has delivered.</w:t>
      </w:r>
      <w:r w:rsidRPr="004E1C02">
        <w:rPr>
          <w:rFonts w:ascii="Segoe UI" w:hAnsi="Segoe UI" w:cs="Segoe UI"/>
          <w:vanish/>
          <w:color w:val="1F1F1F"/>
          <w:lang w:val="en"/>
        </w:rPr>
        <w:br/>
        <w:t xml:space="preserve">ISO Quest played a major role in helping us obtain ISO 9002 certification in a very short timeframe. However, software alone does not make a complete quality system. The technical support and training that was provided by GQI was also fundamental in our success. Not only were we able to achieve ISO 9002 certification, but I believe that we now have in place a </w:t>
      </w:r>
      <w:r w:rsidRPr="004E1C02">
        <w:rPr>
          <w:rStyle w:val="Strong"/>
          <w:rFonts w:ascii="Segoe UI" w:hAnsi="Segoe UI" w:cs="Segoe UI"/>
          <w:vanish/>
          <w:color w:val="1F1F1F"/>
          <w:lang w:val="en"/>
        </w:rPr>
        <w:t>top notch quality system</w:t>
      </w:r>
      <w:r w:rsidRPr="004E1C02">
        <w:rPr>
          <w:rFonts w:ascii="Segoe UI" w:hAnsi="Segoe UI" w:cs="Segoe UI"/>
          <w:vanish/>
          <w:color w:val="1F1F1F"/>
          <w:lang w:val="en"/>
        </w:rPr>
        <w:t xml:space="preserve"> that will enable us to maintain this preferred status.</w:t>
      </w:r>
    </w:p>
    <w:p w14:paraId="73F39325" w14:textId="77777777" w:rsidR="00E3699E" w:rsidRPr="004E1C02" w:rsidRDefault="00E3699E" w:rsidP="00E3699E">
      <w:pPr>
        <w:pStyle w:val="NormalWeb"/>
        <w:shd w:val="clear" w:color="auto" w:fill="FFFFFF"/>
        <w:spacing w:after="240" w:afterAutospacing="0"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Richard D. Nelson</w:t>
      </w:r>
      <w:r w:rsidRPr="004E1C02">
        <w:rPr>
          <w:rFonts w:ascii="Segoe UI" w:hAnsi="Segoe UI" w:cs="Segoe UI"/>
          <w:vanish/>
          <w:color w:val="1F1F1F"/>
          <w:lang w:val="en"/>
        </w:rPr>
        <w:br/>
      </w:r>
      <w:r w:rsidRPr="004E1C02">
        <w:rPr>
          <w:rStyle w:val="Emphasis"/>
          <w:rFonts w:ascii="Segoe UI" w:hAnsi="Segoe UI" w:cs="Segoe UI"/>
          <w:vanish/>
          <w:color w:val="1F1F1F"/>
          <w:lang w:val="en"/>
        </w:rPr>
        <w:t>The Electron Corp.</w:t>
      </w:r>
    </w:p>
    <w:p w14:paraId="6260EEBF" w14:textId="77777777" w:rsidR="00E3699E" w:rsidRPr="004E1C02" w:rsidRDefault="00E3699E" w:rsidP="00E3699E">
      <w:pPr>
        <w:pStyle w:val="NormalWeb"/>
        <w:numPr>
          <w:ilvl w:val="0"/>
          <w:numId w:val="8"/>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We found GQI’s ISOQuest software was closest in meeting our requirements for complete management of the documents and training, ease of use, document linking, and pricing for site use, set-up, training and maintenance.</w:t>
      </w:r>
      <w:r w:rsidRPr="004E1C02">
        <w:rPr>
          <w:rFonts w:ascii="Segoe UI" w:hAnsi="Segoe UI" w:cs="Segoe UI"/>
          <w:vanish/>
          <w:color w:val="1F1F1F"/>
          <w:lang w:val="en"/>
        </w:rPr>
        <w:br/>
        <w:t xml:space="preserve">The installation and training were well received. Personnel who attended training could </w:t>
      </w:r>
      <w:r w:rsidRPr="004E1C02">
        <w:rPr>
          <w:rStyle w:val="Strong"/>
          <w:rFonts w:ascii="Segoe UI" w:hAnsi="Segoe UI" w:cs="Segoe UI"/>
          <w:vanish/>
          <w:color w:val="1F1F1F"/>
          <w:lang w:val="en"/>
        </w:rPr>
        <w:t>immediately see the benefits</w:t>
      </w:r>
      <w:r w:rsidRPr="004E1C02">
        <w:rPr>
          <w:rFonts w:ascii="Segoe UI" w:hAnsi="Segoe UI" w:cs="Segoe UI"/>
          <w:vanish/>
          <w:color w:val="1F1F1F"/>
          <w:lang w:val="en"/>
        </w:rPr>
        <w:t xml:space="preserve"> of the ISOQuest system versus the current paper system. We are </w:t>
      </w:r>
      <w:r w:rsidRPr="004E1C02">
        <w:rPr>
          <w:rStyle w:val="Strong"/>
          <w:rFonts w:ascii="Segoe UI" w:hAnsi="Segoe UI" w:cs="Segoe UI"/>
          <w:vanish/>
          <w:color w:val="1F1F1F"/>
          <w:lang w:val="en"/>
        </w:rPr>
        <w:t>very pleased</w:t>
      </w:r>
      <w:r w:rsidRPr="004E1C02">
        <w:rPr>
          <w:rFonts w:ascii="Segoe UI" w:hAnsi="Segoe UI" w:cs="Segoe UI"/>
          <w:vanish/>
          <w:color w:val="1F1F1F"/>
          <w:lang w:val="en"/>
        </w:rPr>
        <w:t xml:space="preserve"> with how ISOQuest is working.</w:t>
      </w:r>
    </w:p>
    <w:p w14:paraId="3BB3FC6A"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Linda Dodd</w:t>
      </w:r>
      <w:r w:rsidRPr="004E1C02">
        <w:rPr>
          <w:rFonts w:ascii="Segoe UI" w:hAnsi="Segoe UI" w:cs="Segoe UI"/>
          <w:vanish/>
          <w:color w:val="1F1F1F"/>
          <w:lang w:val="en"/>
        </w:rPr>
        <w:br/>
      </w:r>
      <w:r w:rsidRPr="004E1C02">
        <w:rPr>
          <w:rStyle w:val="Emphasis"/>
          <w:rFonts w:ascii="Segoe UI" w:hAnsi="Segoe UI" w:cs="Segoe UI"/>
          <w:vanish/>
          <w:color w:val="1F1F1F"/>
          <w:lang w:val="en"/>
        </w:rPr>
        <w:t>QA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Leiner-Davis Gelatin</w:t>
      </w:r>
    </w:p>
    <w:p w14:paraId="02E73EFC" w14:textId="77777777" w:rsidR="00E3699E" w:rsidRPr="004E1C02" w:rsidRDefault="00E3699E" w:rsidP="00E3699E">
      <w:pPr>
        <w:pStyle w:val="NormalWeb"/>
        <w:numPr>
          <w:ilvl w:val="0"/>
          <w:numId w:val="8"/>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has </w:t>
      </w:r>
      <w:r w:rsidRPr="004E1C02">
        <w:rPr>
          <w:rStyle w:val="Strong"/>
          <w:rFonts w:ascii="Segoe UI" w:hAnsi="Segoe UI" w:cs="Segoe UI"/>
          <w:vanish/>
          <w:color w:val="1F1F1F"/>
          <w:lang w:val="en"/>
        </w:rPr>
        <w:t>reduced the costs</w:t>
      </w:r>
      <w:r w:rsidRPr="004E1C02">
        <w:rPr>
          <w:rFonts w:ascii="Segoe UI" w:hAnsi="Segoe UI" w:cs="Segoe UI"/>
          <w:vanish/>
          <w:color w:val="1F1F1F"/>
          <w:lang w:val="en"/>
        </w:rPr>
        <w:t xml:space="preserve"> of maintaining our quality system while at the same time improving it. In my department alone, the software has allowed my Quality System Administrator to assume additional tasks as she now longer is required to devote all of her time to quality system maintenance. Also, the ease of use has allowed all departments to utilize the ISOQuest software to enhance their area of the quality system, involving our overall quality without significant investment.</w:t>
      </w:r>
    </w:p>
    <w:p w14:paraId="7C68002B"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3CDB5B6C" w14:textId="77777777" w:rsidR="00E3699E" w:rsidRPr="004E1C02" w:rsidRDefault="00E3699E" w:rsidP="00E3699E">
      <w:pPr>
        <w:pStyle w:val="NormalWeb"/>
        <w:numPr>
          <w:ilvl w:val="0"/>
          <w:numId w:val="8"/>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The service provided by GQI is </w:t>
      </w:r>
      <w:r w:rsidRPr="004E1C02">
        <w:rPr>
          <w:rStyle w:val="Strong"/>
          <w:rFonts w:ascii="Segoe UI" w:hAnsi="Segoe UI" w:cs="Segoe UI"/>
          <w:vanish/>
          <w:color w:val="1F1F1F"/>
          <w:lang w:val="en"/>
        </w:rPr>
        <w:t>impeccable</w:t>
      </w:r>
      <w:r w:rsidRPr="004E1C02">
        <w:rPr>
          <w:rFonts w:ascii="Segoe UI" w:hAnsi="Segoe UI" w:cs="Segoe UI"/>
          <w:vanish/>
          <w:color w:val="1F1F1F"/>
          <w:lang w:val="en"/>
        </w:rPr>
        <w:t>. From initial training and setup, to integration with our networks, to additional specialized programming, GQI personnel have be professional and have worked closely with DMC-2 personnel to ensure the success of the ISOQuest software.</w:t>
      </w:r>
    </w:p>
    <w:p w14:paraId="464F1B12"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0A27A6DB" w14:textId="77777777" w:rsidR="00E3699E" w:rsidRPr="004E1C02" w:rsidRDefault="00E3699E" w:rsidP="00E3699E">
      <w:pPr>
        <w:pStyle w:val="NormalWeb"/>
        <w:numPr>
          <w:ilvl w:val="0"/>
          <w:numId w:val="11"/>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is one of the best multifunctional, integrated packages for QA and related tools. The integration and the high automatic features make this </w:t>
      </w:r>
      <w:r w:rsidRPr="004E1C02">
        <w:rPr>
          <w:rStyle w:val="Strong"/>
          <w:rFonts w:ascii="Segoe UI" w:hAnsi="Segoe UI" w:cs="Segoe UI"/>
          <w:vanish/>
          <w:color w:val="1F1F1F"/>
          <w:lang w:val="en"/>
        </w:rPr>
        <w:t>an exceptional package</w:t>
      </w:r>
      <w:r w:rsidRPr="004E1C02">
        <w:rPr>
          <w:rFonts w:ascii="Segoe UI" w:hAnsi="Segoe UI" w:cs="Segoe UI"/>
          <w:vanish/>
          <w:color w:val="1F1F1F"/>
          <w:lang w:val="en"/>
        </w:rPr>
        <w:t xml:space="preserve"> for any company.</w:t>
      </w:r>
    </w:p>
    <w:p w14:paraId="2E38D848"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 xml:space="preserve">Ivan Brinovcar </w:t>
      </w:r>
      <w:r w:rsidRPr="004E1C02">
        <w:rPr>
          <w:rFonts w:ascii="Segoe UI" w:hAnsi="Segoe UI" w:cs="Segoe UI"/>
          <w:vanish/>
          <w:color w:val="1F1F1F"/>
          <w:lang w:val="en"/>
        </w:rPr>
        <w:br/>
      </w:r>
      <w:r w:rsidRPr="004E1C02">
        <w:rPr>
          <w:rStyle w:val="Emphasis"/>
          <w:rFonts w:ascii="Segoe UI" w:hAnsi="Segoe UI" w:cs="Segoe UI"/>
          <w:vanish/>
          <w:color w:val="1F1F1F"/>
          <w:lang w:val="en"/>
        </w:rPr>
        <w:t>QS 9000 Management Representative</w:t>
      </w:r>
      <w:r w:rsidRPr="004E1C02">
        <w:rPr>
          <w:rFonts w:ascii="Segoe UI" w:hAnsi="Segoe UI" w:cs="Segoe UI"/>
          <w:vanish/>
          <w:color w:val="1F1F1F"/>
          <w:lang w:val="en"/>
        </w:rPr>
        <w:br/>
      </w:r>
      <w:r w:rsidRPr="004E1C02">
        <w:rPr>
          <w:rStyle w:val="Emphasis"/>
          <w:rFonts w:ascii="Segoe UI" w:hAnsi="Segoe UI" w:cs="Segoe UI"/>
          <w:vanish/>
          <w:color w:val="1F1F1F"/>
          <w:lang w:val="en"/>
        </w:rPr>
        <w:t>General Seating of Canada</w:t>
      </w:r>
    </w:p>
    <w:p w14:paraId="55CE08E3" w14:textId="77777777" w:rsidR="00E3699E" w:rsidRPr="004E1C02" w:rsidRDefault="00E3699E" w:rsidP="00E3699E">
      <w:pPr>
        <w:pStyle w:val="NormalWeb"/>
        <w:numPr>
          <w:ilvl w:val="0"/>
          <w:numId w:val="11"/>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While other products appeared to adequately meet our needs, we felt that ISOQuest would best meet our needs in the areas of user interface, functionality, cost, training and support – and GQI has delivered.</w:t>
      </w:r>
      <w:r w:rsidRPr="004E1C02">
        <w:rPr>
          <w:rFonts w:ascii="Segoe UI" w:hAnsi="Segoe UI" w:cs="Segoe UI"/>
          <w:vanish/>
          <w:color w:val="1F1F1F"/>
          <w:lang w:val="en"/>
        </w:rPr>
        <w:br/>
        <w:t xml:space="preserve">ISO Quest played a major role in helping us obtain ISO 9002 certification in a very short timeframe. However, software alone does not make a complete quality system. The technical support and training that was provided by GQI was also fundamental in our success. Not only were we able to achieve ISO 9002 certification, but I believe that we now have in place a </w:t>
      </w:r>
      <w:r w:rsidRPr="004E1C02">
        <w:rPr>
          <w:rStyle w:val="Strong"/>
          <w:rFonts w:ascii="Segoe UI" w:hAnsi="Segoe UI" w:cs="Segoe UI"/>
          <w:vanish/>
          <w:color w:val="1F1F1F"/>
          <w:lang w:val="en"/>
        </w:rPr>
        <w:t>top notch quality system</w:t>
      </w:r>
      <w:r w:rsidRPr="004E1C02">
        <w:rPr>
          <w:rFonts w:ascii="Segoe UI" w:hAnsi="Segoe UI" w:cs="Segoe UI"/>
          <w:vanish/>
          <w:color w:val="1F1F1F"/>
          <w:lang w:val="en"/>
        </w:rPr>
        <w:t xml:space="preserve"> that will enable us to maintain this preferred status.</w:t>
      </w:r>
    </w:p>
    <w:p w14:paraId="5C37D849" w14:textId="77777777" w:rsidR="00E3699E" w:rsidRPr="004E1C02" w:rsidRDefault="00E3699E" w:rsidP="00E3699E">
      <w:pPr>
        <w:pStyle w:val="NormalWeb"/>
        <w:shd w:val="clear" w:color="auto" w:fill="FFFFFF"/>
        <w:spacing w:after="240" w:afterAutospacing="0"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Richard D. Nelson</w:t>
      </w:r>
      <w:r w:rsidRPr="004E1C02">
        <w:rPr>
          <w:rFonts w:ascii="Segoe UI" w:hAnsi="Segoe UI" w:cs="Segoe UI"/>
          <w:vanish/>
          <w:color w:val="1F1F1F"/>
          <w:lang w:val="en"/>
        </w:rPr>
        <w:br/>
      </w:r>
      <w:r w:rsidRPr="004E1C02">
        <w:rPr>
          <w:rStyle w:val="Emphasis"/>
          <w:rFonts w:ascii="Segoe UI" w:hAnsi="Segoe UI" w:cs="Segoe UI"/>
          <w:vanish/>
          <w:color w:val="1F1F1F"/>
          <w:lang w:val="en"/>
        </w:rPr>
        <w:t>The Electron Corp.</w:t>
      </w:r>
    </w:p>
    <w:p w14:paraId="657150F8" w14:textId="77777777" w:rsidR="00E3699E" w:rsidRPr="004E1C02" w:rsidRDefault="00E3699E" w:rsidP="00E3699E">
      <w:pPr>
        <w:pStyle w:val="NormalWeb"/>
        <w:numPr>
          <w:ilvl w:val="0"/>
          <w:numId w:val="11"/>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We found GQI’s ISOQuest software was closest in meeting our requirements for complete management of the documents and training, ease of use, document linking, and pricing for site use, set-up, training and maintenance.</w:t>
      </w:r>
      <w:r w:rsidRPr="004E1C02">
        <w:rPr>
          <w:rFonts w:ascii="Segoe UI" w:hAnsi="Segoe UI" w:cs="Segoe UI"/>
          <w:vanish/>
          <w:color w:val="1F1F1F"/>
          <w:lang w:val="en"/>
        </w:rPr>
        <w:br/>
        <w:t xml:space="preserve">The installation and training were well received. Personnel who attended training could </w:t>
      </w:r>
      <w:r w:rsidRPr="004E1C02">
        <w:rPr>
          <w:rStyle w:val="Strong"/>
          <w:rFonts w:ascii="Segoe UI" w:hAnsi="Segoe UI" w:cs="Segoe UI"/>
          <w:vanish/>
          <w:color w:val="1F1F1F"/>
          <w:lang w:val="en"/>
        </w:rPr>
        <w:t>immediately see the benefits</w:t>
      </w:r>
      <w:r w:rsidRPr="004E1C02">
        <w:rPr>
          <w:rFonts w:ascii="Segoe UI" w:hAnsi="Segoe UI" w:cs="Segoe UI"/>
          <w:vanish/>
          <w:color w:val="1F1F1F"/>
          <w:lang w:val="en"/>
        </w:rPr>
        <w:t xml:space="preserve"> of the ISOQuest system versus the current paper system. We are </w:t>
      </w:r>
      <w:r w:rsidRPr="004E1C02">
        <w:rPr>
          <w:rStyle w:val="Strong"/>
          <w:rFonts w:ascii="Segoe UI" w:hAnsi="Segoe UI" w:cs="Segoe UI"/>
          <w:vanish/>
          <w:color w:val="1F1F1F"/>
          <w:lang w:val="en"/>
        </w:rPr>
        <w:t>very pleased</w:t>
      </w:r>
      <w:r w:rsidRPr="004E1C02">
        <w:rPr>
          <w:rFonts w:ascii="Segoe UI" w:hAnsi="Segoe UI" w:cs="Segoe UI"/>
          <w:vanish/>
          <w:color w:val="1F1F1F"/>
          <w:lang w:val="en"/>
        </w:rPr>
        <w:t xml:space="preserve"> with how ISOQuest is working.</w:t>
      </w:r>
    </w:p>
    <w:p w14:paraId="473C1BE0"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Linda Dodd</w:t>
      </w:r>
      <w:r w:rsidRPr="004E1C02">
        <w:rPr>
          <w:rFonts w:ascii="Segoe UI" w:hAnsi="Segoe UI" w:cs="Segoe UI"/>
          <w:vanish/>
          <w:color w:val="1F1F1F"/>
          <w:lang w:val="en"/>
        </w:rPr>
        <w:br/>
      </w:r>
      <w:r w:rsidRPr="004E1C02">
        <w:rPr>
          <w:rStyle w:val="Emphasis"/>
          <w:rFonts w:ascii="Segoe UI" w:hAnsi="Segoe UI" w:cs="Segoe UI"/>
          <w:vanish/>
          <w:color w:val="1F1F1F"/>
          <w:lang w:val="en"/>
        </w:rPr>
        <w:t>QA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Leiner-Davis Gelatin</w:t>
      </w:r>
    </w:p>
    <w:p w14:paraId="47CBCAF2" w14:textId="77777777" w:rsidR="008A0BE6" w:rsidRDefault="008A0BE6" w:rsidP="008A0BE6">
      <w:pPr>
        <w:pStyle w:val="NormalWeb"/>
        <w:shd w:val="clear" w:color="auto" w:fill="FFFFFF"/>
        <w:spacing w:line="240" w:lineRule="atLeast"/>
        <w:ind w:left="1200"/>
        <w:rPr>
          <w:rFonts w:ascii="Segoe UI" w:hAnsi="Segoe UI" w:cs="Segoe UI"/>
          <w:color w:val="1F1F1F"/>
          <w:lang w:val="en"/>
        </w:rPr>
      </w:pPr>
    </w:p>
    <w:p w14:paraId="68063BC9" w14:textId="77777777" w:rsidR="00E3699E" w:rsidRPr="004E1C02" w:rsidRDefault="00E3699E" w:rsidP="00E3699E">
      <w:pPr>
        <w:pStyle w:val="NormalWeb"/>
        <w:numPr>
          <w:ilvl w:val="0"/>
          <w:numId w:val="11"/>
        </w:numPr>
        <w:shd w:val="clear" w:color="auto" w:fill="FFFFFF"/>
        <w:spacing w:line="240" w:lineRule="atLeast"/>
        <w:ind w:firstLine="480"/>
        <w:rPr>
          <w:rFonts w:ascii="Segoe UI" w:hAnsi="Segoe UI" w:cs="Segoe UI"/>
          <w:color w:val="1F1F1F"/>
          <w:lang w:val="en"/>
        </w:rPr>
      </w:pPr>
      <w:r w:rsidRPr="004E1C02">
        <w:rPr>
          <w:rFonts w:ascii="Segoe UI" w:hAnsi="Segoe UI" w:cs="Segoe UI"/>
          <w:color w:val="1F1F1F"/>
          <w:lang w:val="en"/>
        </w:rPr>
        <w:t xml:space="preserve">ISOQuest has </w:t>
      </w:r>
      <w:r w:rsidRPr="004E1C02">
        <w:rPr>
          <w:rStyle w:val="Strong"/>
          <w:rFonts w:ascii="Segoe UI" w:hAnsi="Segoe UI" w:cs="Segoe UI"/>
          <w:color w:val="1F1F1F"/>
          <w:lang w:val="en"/>
        </w:rPr>
        <w:t>reduced the costs</w:t>
      </w:r>
      <w:r w:rsidRPr="004E1C02">
        <w:rPr>
          <w:rFonts w:ascii="Segoe UI" w:hAnsi="Segoe UI" w:cs="Segoe UI"/>
          <w:color w:val="1F1F1F"/>
          <w:lang w:val="en"/>
        </w:rPr>
        <w:t xml:space="preserve"> of maintaining our quality system while at the same time improving it. In my department alone, the software has allowed my Quality System Administrator to assume additional tasks as she now longer is required to devote all of her time to quality system maintenance. Also, the ease of use has allowed all departments to utilize the ISOQuest software to enhance their area of the quality system, involving our overall quality without significant investment.</w:t>
      </w:r>
    </w:p>
    <w:p w14:paraId="52307EF0" w14:textId="77777777" w:rsidR="00E3699E" w:rsidRPr="008A0BE6" w:rsidRDefault="00E3699E" w:rsidP="00E3699E">
      <w:pPr>
        <w:pStyle w:val="NormalWeb"/>
        <w:shd w:val="clear" w:color="auto" w:fill="FFFFFF"/>
        <w:spacing w:line="240" w:lineRule="atLeast"/>
        <w:ind w:left="720"/>
        <w:jc w:val="right"/>
        <w:rPr>
          <w:rFonts w:ascii="Segoe UI" w:hAnsi="Segoe UI" w:cs="Segoe UI"/>
          <w:color w:val="1F1F1F"/>
          <w:sz w:val="18"/>
          <w:szCs w:val="18"/>
          <w:lang w:val="en"/>
        </w:rPr>
      </w:pPr>
      <w:r w:rsidRPr="008A0BE6">
        <w:rPr>
          <w:rStyle w:val="Emphasis"/>
          <w:rFonts w:ascii="Segoe UI" w:hAnsi="Segoe UI" w:cs="Segoe UI"/>
          <w:color w:val="1F1F1F"/>
          <w:sz w:val="18"/>
          <w:szCs w:val="18"/>
          <w:lang w:val="en"/>
        </w:rPr>
        <w:t>Paul Roppel</w:t>
      </w:r>
      <w:r w:rsidRPr="008A0BE6">
        <w:rPr>
          <w:rFonts w:ascii="Segoe UI" w:hAnsi="Segoe UI" w:cs="Segoe UI"/>
          <w:color w:val="1F1F1F"/>
          <w:sz w:val="18"/>
          <w:szCs w:val="18"/>
          <w:lang w:val="en"/>
        </w:rPr>
        <w:br/>
      </w:r>
      <w:r w:rsidRPr="008A0BE6">
        <w:rPr>
          <w:rStyle w:val="Emphasis"/>
          <w:rFonts w:ascii="Segoe UI" w:hAnsi="Segoe UI" w:cs="Segoe UI"/>
          <w:color w:val="1F1F1F"/>
          <w:sz w:val="18"/>
          <w:szCs w:val="18"/>
          <w:lang w:val="en"/>
        </w:rPr>
        <w:t>Quality Manager</w:t>
      </w:r>
      <w:r w:rsidRPr="008A0BE6">
        <w:rPr>
          <w:rFonts w:ascii="Segoe UI" w:hAnsi="Segoe UI" w:cs="Segoe UI"/>
          <w:color w:val="1F1F1F"/>
          <w:sz w:val="18"/>
          <w:szCs w:val="18"/>
          <w:lang w:val="en"/>
        </w:rPr>
        <w:br/>
      </w:r>
      <w:r w:rsidRPr="008A0BE6">
        <w:rPr>
          <w:rStyle w:val="Emphasis"/>
          <w:rFonts w:ascii="Segoe UI" w:hAnsi="Segoe UI" w:cs="Segoe UI"/>
          <w:color w:val="1F1F1F"/>
          <w:sz w:val="18"/>
          <w:szCs w:val="18"/>
          <w:lang w:val="en"/>
        </w:rPr>
        <w:t>DMC-2 Canada Corp.</w:t>
      </w:r>
    </w:p>
    <w:p w14:paraId="29828CC3" w14:textId="77777777" w:rsidR="00E3699E" w:rsidRPr="004E1C02" w:rsidRDefault="00E3699E" w:rsidP="00E3699E">
      <w:pPr>
        <w:pStyle w:val="NormalWeb"/>
        <w:numPr>
          <w:ilvl w:val="0"/>
          <w:numId w:val="11"/>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The service provided by GQI is </w:t>
      </w:r>
      <w:r w:rsidRPr="004E1C02">
        <w:rPr>
          <w:rStyle w:val="Strong"/>
          <w:rFonts w:ascii="Segoe UI" w:hAnsi="Segoe UI" w:cs="Segoe UI"/>
          <w:vanish/>
          <w:color w:val="1F1F1F"/>
          <w:lang w:val="en"/>
        </w:rPr>
        <w:t>impeccable</w:t>
      </w:r>
      <w:r w:rsidRPr="004E1C02">
        <w:rPr>
          <w:rFonts w:ascii="Segoe UI" w:hAnsi="Segoe UI" w:cs="Segoe UI"/>
          <w:vanish/>
          <w:color w:val="1F1F1F"/>
          <w:lang w:val="en"/>
        </w:rPr>
        <w:t>. From initial training and setup, to integration with our networks, to additional specialized programming, GQI personnel have be professional and have worked closely with DMC-2 personnel to ensure the success of the ISOQuest software.</w:t>
      </w:r>
    </w:p>
    <w:p w14:paraId="105EEAF0"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2467A15A" w14:textId="77777777" w:rsidR="00E3699E" w:rsidRPr="004E1C02" w:rsidRDefault="00E3699E" w:rsidP="00E3699E">
      <w:pPr>
        <w:rPr>
          <w:sz w:val="24"/>
          <w:szCs w:val="24"/>
        </w:rPr>
      </w:pPr>
    </w:p>
    <w:p w14:paraId="36A5BAF5" w14:textId="77777777" w:rsidR="00E3699E" w:rsidRDefault="00E3699E" w:rsidP="00E3699E">
      <w:pPr>
        <w:rPr>
          <w:sz w:val="24"/>
          <w:szCs w:val="24"/>
        </w:rPr>
      </w:pPr>
    </w:p>
    <w:p w14:paraId="11973731" w14:textId="77777777" w:rsidR="008A0BE6" w:rsidRDefault="008A0BE6" w:rsidP="00E3699E">
      <w:pPr>
        <w:rPr>
          <w:sz w:val="24"/>
          <w:szCs w:val="24"/>
        </w:rPr>
      </w:pPr>
    </w:p>
    <w:p w14:paraId="712D0167" w14:textId="77777777" w:rsidR="008A0BE6" w:rsidRDefault="008A0BE6" w:rsidP="00E3699E">
      <w:pPr>
        <w:rPr>
          <w:sz w:val="24"/>
          <w:szCs w:val="24"/>
        </w:rPr>
      </w:pPr>
    </w:p>
    <w:p w14:paraId="669BCBDE" w14:textId="77777777" w:rsidR="008A0BE6" w:rsidRDefault="008A0BE6" w:rsidP="00E3699E">
      <w:pPr>
        <w:rPr>
          <w:sz w:val="24"/>
          <w:szCs w:val="24"/>
        </w:rPr>
      </w:pPr>
    </w:p>
    <w:p w14:paraId="01E902CE" w14:textId="77777777" w:rsidR="008A0BE6" w:rsidRPr="004E1C02" w:rsidRDefault="008A0BE6" w:rsidP="00E3699E">
      <w:pPr>
        <w:rPr>
          <w:sz w:val="24"/>
          <w:szCs w:val="24"/>
        </w:rPr>
      </w:pPr>
    </w:p>
    <w:p w14:paraId="0F022ADD" w14:textId="77777777" w:rsidR="00E3699E" w:rsidRPr="004E1C02" w:rsidRDefault="00E3699E" w:rsidP="00E3699E">
      <w:pPr>
        <w:pStyle w:val="NormalWeb"/>
        <w:numPr>
          <w:ilvl w:val="0"/>
          <w:numId w:val="12"/>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is one of the best multifunctional, integrated packages for QA and related tools. The integration and the high automatic features make this </w:t>
      </w:r>
      <w:r w:rsidRPr="004E1C02">
        <w:rPr>
          <w:rStyle w:val="Strong"/>
          <w:rFonts w:ascii="Segoe UI" w:hAnsi="Segoe UI" w:cs="Segoe UI"/>
          <w:vanish/>
          <w:color w:val="1F1F1F"/>
          <w:lang w:val="en"/>
        </w:rPr>
        <w:t>an exceptional package</w:t>
      </w:r>
      <w:r w:rsidRPr="004E1C02">
        <w:rPr>
          <w:rFonts w:ascii="Segoe UI" w:hAnsi="Segoe UI" w:cs="Segoe UI"/>
          <w:vanish/>
          <w:color w:val="1F1F1F"/>
          <w:lang w:val="en"/>
        </w:rPr>
        <w:t xml:space="preserve"> for any company.</w:t>
      </w:r>
    </w:p>
    <w:p w14:paraId="61331C4D"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 xml:space="preserve">Ivan Brinovcar </w:t>
      </w:r>
      <w:r w:rsidRPr="004E1C02">
        <w:rPr>
          <w:rFonts w:ascii="Segoe UI" w:hAnsi="Segoe UI" w:cs="Segoe UI"/>
          <w:vanish/>
          <w:color w:val="1F1F1F"/>
          <w:lang w:val="en"/>
        </w:rPr>
        <w:br/>
      </w:r>
      <w:r w:rsidRPr="004E1C02">
        <w:rPr>
          <w:rStyle w:val="Emphasis"/>
          <w:rFonts w:ascii="Segoe UI" w:hAnsi="Segoe UI" w:cs="Segoe UI"/>
          <w:vanish/>
          <w:color w:val="1F1F1F"/>
          <w:lang w:val="en"/>
        </w:rPr>
        <w:t>QS 9000 Management Representative</w:t>
      </w:r>
      <w:r w:rsidRPr="004E1C02">
        <w:rPr>
          <w:rFonts w:ascii="Segoe UI" w:hAnsi="Segoe UI" w:cs="Segoe UI"/>
          <w:vanish/>
          <w:color w:val="1F1F1F"/>
          <w:lang w:val="en"/>
        </w:rPr>
        <w:br/>
      </w:r>
      <w:r w:rsidRPr="004E1C02">
        <w:rPr>
          <w:rStyle w:val="Emphasis"/>
          <w:rFonts w:ascii="Segoe UI" w:hAnsi="Segoe UI" w:cs="Segoe UI"/>
          <w:vanish/>
          <w:color w:val="1F1F1F"/>
          <w:lang w:val="en"/>
        </w:rPr>
        <w:t>General Seating of Canada</w:t>
      </w:r>
    </w:p>
    <w:p w14:paraId="00D1A2C6" w14:textId="77777777" w:rsidR="00E3699E" w:rsidRPr="004E1C02" w:rsidRDefault="00E3699E" w:rsidP="00E3699E">
      <w:pPr>
        <w:pStyle w:val="NormalWeb"/>
        <w:numPr>
          <w:ilvl w:val="0"/>
          <w:numId w:val="12"/>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While other products appeared to adequately meet our needs, we felt that ISOQuest would best meet our needs in the areas of user interface, functionality, cost, training and support – and GQI has delivered.</w:t>
      </w:r>
      <w:r w:rsidRPr="004E1C02">
        <w:rPr>
          <w:rFonts w:ascii="Segoe UI" w:hAnsi="Segoe UI" w:cs="Segoe UI"/>
          <w:vanish/>
          <w:color w:val="1F1F1F"/>
          <w:lang w:val="en"/>
        </w:rPr>
        <w:br/>
        <w:t xml:space="preserve">ISO Quest played a major role in helping us obtain ISO 9002 certification in a very short timeframe. However, software alone does not make a complete quality system. The technical support and training that was provided by GQI was also fundamental in our success. Not only were we able to achieve ISO 9002 certification, but I believe that we now have in place a </w:t>
      </w:r>
      <w:r w:rsidRPr="004E1C02">
        <w:rPr>
          <w:rStyle w:val="Strong"/>
          <w:rFonts w:ascii="Segoe UI" w:hAnsi="Segoe UI" w:cs="Segoe UI"/>
          <w:vanish/>
          <w:color w:val="1F1F1F"/>
          <w:lang w:val="en"/>
        </w:rPr>
        <w:t>top notch quality system</w:t>
      </w:r>
      <w:r w:rsidRPr="004E1C02">
        <w:rPr>
          <w:rFonts w:ascii="Segoe UI" w:hAnsi="Segoe UI" w:cs="Segoe UI"/>
          <w:vanish/>
          <w:color w:val="1F1F1F"/>
          <w:lang w:val="en"/>
        </w:rPr>
        <w:t xml:space="preserve"> that will enable us to maintain this preferred status.</w:t>
      </w:r>
    </w:p>
    <w:p w14:paraId="055E2F85" w14:textId="77777777" w:rsidR="00E3699E" w:rsidRPr="004E1C02" w:rsidRDefault="00E3699E" w:rsidP="00E3699E">
      <w:pPr>
        <w:pStyle w:val="NormalWeb"/>
        <w:shd w:val="clear" w:color="auto" w:fill="FFFFFF"/>
        <w:spacing w:after="240" w:afterAutospacing="0"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Richard D. Nelson</w:t>
      </w:r>
      <w:r w:rsidRPr="004E1C02">
        <w:rPr>
          <w:rFonts w:ascii="Segoe UI" w:hAnsi="Segoe UI" w:cs="Segoe UI"/>
          <w:vanish/>
          <w:color w:val="1F1F1F"/>
          <w:lang w:val="en"/>
        </w:rPr>
        <w:br/>
      </w:r>
      <w:r w:rsidRPr="004E1C02">
        <w:rPr>
          <w:rStyle w:val="Emphasis"/>
          <w:rFonts w:ascii="Segoe UI" w:hAnsi="Segoe UI" w:cs="Segoe UI"/>
          <w:vanish/>
          <w:color w:val="1F1F1F"/>
          <w:lang w:val="en"/>
        </w:rPr>
        <w:t>The Electron Corp.</w:t>
      </w:r>
    </w:p>
    <w:p w14:paraId="0951AD87" w14:textId="77777777" w:rsidR="00E3699E" w:rsidRPr="004E1C02" w:rsidRDefault="00E3699E" w:rsidP="00E3699E">
      <w:pPr>
        <w:pStyle w:val="NormalWeb"/>
        <w:numPr>
          <w:ilvl w:val="0"/>
          <w:numId w:val="12"/>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We found GQI’s ISOQuest software was closest in meeting our requirements for complete management of the documents and training, ease of use, document linking, and pricing for site use, set-up, training and maintenance.</w:t>
      </w:r>
      <w:r w:rsidRPr="004E1C02">
        <w:rPr>
          <w:rFonts w:ascii="Segoe UI" w:hAnsi="Segoe UI" w:cs="Segoe UI"/>
          <w:vanish/>
          <w:color w:val="1F1F1F"/>
          <w:lang w:val="en"/>
        </w:rPr>
        <w:br/>
        <w:t xml:space="preserve">The installation and training were well received. Personnel who attended training could </w:t>
      </w:r>
      <w:r w:rsidRPr="004E1C02">
        <w:rPr>
          <w:rStyle w:val="Strong"/>
          <w:rFonts w:ascii="Segoe UI" w:hAnsi="Segoe UI" w:cs="Segoe UI"/>
          <w:vanish/>
          <w:color w:val="1F1F1F"/>
          <w:lang w:val="en"/>
        </w:rPr>
        <w:t>immediately see the benefits</w:t>
      </w:r>
      <w:r w:rsidRPr="004E1C02">
        <w:rPr>
          <w:rFonts w:ascii="Segoe UI" w:hAnsi="Segoe UI" w:cs="Segoe UI"/>
          <w:vanish/>
          <w:color w:val="1F1F1F"/>
          <w:lang w:val="en"/>
        </w:rPr>
        <w:t xml:space="preserve"> of the ISOQuest system versus the current paper system. We are </w:t>
      </w:r>
      <w:r w:rsidRPr="004E1C02">
        <w:rPr>
          <w:rStyle w:val="Strong"/>
          <w:rFonts w:ascii="Segoe UI" w:hAnsi="Segoe UI" w:cs="Segoe UI"/>
          <w:vanish/>
          <w:color w:val="1F1F1F"/>
          <w:lang w:val="en"/>
        </w:rPr>
        <w:t>very pleased</w:t>
      </w:r>
      <w:r w:rsidRPr="004E1C02">
        <w:rPr>
          <w:rFonts w:ascii="Segoe UI" w:hAnsi="Segoe UI" w:cs="Segoe UI"/>
          <w:vanish/>
          <w:color w:val="1F1F1F"/>
          <w:lang w:val="en"/>
        </w:rPr>
        <w:t xml:space="preserve"> with how ISOQuest is working.</w:t>
      </w:r>
    </w:p>
    <w:p w14:paraId="1D7AD976"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Linda Dodd</w:t>
      </w:r>
      <w:r w:rsidRPr="004E1C02">
        <w:rPr>
          <w:rFonts w:ascii="Segoe UI" w:hAnsi="Segoe UI" w:cs="Segoe UI"/>
          <w:vanish/>
          <w:color w:val="1F1F1F"/>
          <w:lang w:val="en"/>
        </w:rPr>
        <w:br/>
      </w:r>
      <w:r w:rsidRPr="004E1C02">
        <w:rPr>
          <w:rStyle w:val="Emphasis"/>
          <w:rFonts w:ascii="Segoe UI" w:hAnsi="Segoe UI" w:cs="Segoe UI"/>
          <w:vanish/>
          <w:color w:val="1F1F1F"/>
          <w:lang w:val="en"/>
        </w:rPr>
        <w:t>QA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Leiner-Davis Gelatin</w:t>
      </w:r>
    </w:p>
    <w:p w14:paraId="0CF54E08" w14:textId="77777777" w:rsidR="00E3699E" w:rsidRPr="004E1C02" w:rsidRDefault="00E3699E" w:rsidP="00E3699E">
      <w:pPr>
        <w:pStyle w:val="NormalWeb"/>
        <w:numPr>
          <w:ilvl w:val="0"/>
          <w:numId w:val="12"/>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has </w:t>
      </w:r>
      <w:r w:rsidRPr="004E1C02">
        <w:rPr>
          <w:rStyle w:val="Strong"/>
          <w:rFonts w:ascii="Segoe UI" w:hAnsi="Segoe UI" w:cs="Segoe UI"/>
          <w:vanish/>
          <w:color w:val="1F1F1F"/>
          <w:lang w:val="en"/>
        </w:rPr>
        <w:t>reduced the costs</w:t>
      </w:r>
      <w:r w:rsidRPr="004E1C02">
        <w:rPr>
          <w:rFonts w:ascii="Segoe UI" w:hAnsi="Segoe UI" w:cs="Segoe UI"/>
          <w:vanish/>
          <w:color w:val="1F1F1F"/>
          <w:lang w:val="en"/>
        </w:rPr>
        <w:t xml:space="preserve"> of maintaining our quality system while at the same time improving it. In my department alone, the software has allowed my Quality System Administrator to assume additional tasks as she now longer is required to devote all of her time to quality system maintenance. Also, the ease of use has allowed all departments to utilize the ISOQuest software to enhance their area of the quality system, involving our overall quality without significant investment.</w:t>
      </w:r>
    </w:p>
    <w:p w14:paraId="39BF3D82"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78A76B55" w14:textId="77777777" w:rsidR="00E3699E" w:rsidRPr="004E1C02" w:rsidRDefault="00E3699E" w:rsidP="00E3699E">
      <w:pPr>
        <w:pStyle w:val="NormalWeb"/>
        <w:numPr>
          <w:ilvl w:val="0"/>
          <w:numId w:val="12"/>
        </w:numPr>
        <w:shd w:val="clear" w:color="auto" w:fill="FFFFFF"/>
        <w:spacing w:line="240" w:lineRule="atLeast"/>
        <w:ind w:firstLine="480"/>
        <w:rPr>
          <w:rFonts w:ascii="Segoe UI" w:hAnsi="Segoe UI" w:cs="Segoe UI"/>
          <w:color w:val="1F1F1F"/>
          <w:lang w:val="en"/>
        </w:rPr>
      </w:pPr>
      <w:r w:rsidRPr="004E1C02">
        <w:rPr>
          <w:rFonts w:ascii="Segoe UI" w:hAnsi="Segoe UI" w:cs="Segoe UI"/>
          <w:color w:val="1F1F1F"/>
          <w:lang w:val="en"/>
        </w:rPr>
        <w:t xml:space="preserve">The service provided by GQI is </w:t>
      </w:r>
      <w:r w:rsidRPr="004E1C02">
        <w:rPr>
          <w:rStyle w:val="Strong"/>
          <w:rFonts w:ascii="Segoe UI" w:hAnsi="Segoe UI" w:cs="Segoe UI"/>
          <w:color w:val="1F1F1F"/>
          <w:lang w:val="en"/>
        </w:rPr>
        <w:t>impeccable</w:t>
      </w:r>
      <w:r w:rsidRPr="004E1C02">
        <w:rPr>
          <w:rFonts w:ascii="Segoe UI" w:hAnsi="Segoe UI" w:cs="Segoe UI"/>
          <w:color w:val="1F1F1F"/>
          <w:lang w:val="en"/>
        </w:rPr>
        <w:t>. From initial training and setup, to integration with our networks, to additional specialized programming, GQI personnel have be professional and have worked closely with DMC-2 personnel to ensure the success of the ISOQuest software.</w:t>
      </w:r>
    </w:p>
    <w:p w14:paraId="076CA73F" w14:textId="631D55AD" w:rsidR="00E3699E" w:rsidRPr="008A0BE6" w:rsidRDefault="00E3699E" w:rsidP="008A0BE6">
      <w:pPr>
        <w:pStyle w:val="NormalWeb"/>
        <w:shd w:val="clear" w:color="auto" w:fill="FFFFFF"/>
        <w:spacing w:line="240" w:lineRule="atLeast"/>
        <w:ind w:left="720"/>
        <w:jc w:val="right"/>
        <w:rPr>
          <w:rFonts w:ascii="Segoe UI" w:hAnsi="Segoe UI" w:cs="Segoe UI"/>
          <w:color w:val="1F1F1F"/>
          <w:sz w:val="18"/>
          <w:szCs w:val="18"/>
          <w:lang w:val="en"/>
        </w:rPr>
      </w:pPr>
      <w:r w:rsidRPr="008A0BE6">
        <w:rPr>
          <w:rStyle w:val="Emphasis"/>
          <w:rFonts w:ascii="Segoe UI" w:hAnsi="Segoe UI" w:cs="Segoe UI"/>
          <w:color w:val="1F1F1F"/>
          <w:sz w:val="18"/>
          <w:szCs w:val="18"/>
          <w:lang w:val="en"/>
        </w:rPr>
        <w:t>Paul Roppel</w:t>
      </w:r>
      <w:r w:rsidRPr="008A0BE6">
        <w:rPr>
          <w:rFonts w:ascii="Segoe UI" w:hAnsi="Segoe UI" w:cs="Segoe UI"/>
          <w:color w:val="1F1F1F"/>
          <w:sz w:val="18"/>
          <w:szCs w:val="18"/>
          <w:lang w:val="en"/>
        </w:rPr>
        <w:br/>
      </w:r>
      <w:r w:rsidRPr="008A0BE6">
        <w:rPr>
          <w:rStyle w:val="Emphasis"/>
          <w:rFonts w:ascii="Segoe UI" w:hAnsi="Segoe UI" w:cs="Segoe UI"/>
          <w:color w:val="1F1F1F"/>
          <w:sz w:val="18"/>
          <w:szCs w:val="18"/>
          <w:lang w:val="en"/>
        </w:rPr>
        <w:t>Quality Manager</w:t>
      </w:r>
      <w:r w:rsidRPr="008A0BE6">
        <w:rPr>
          <w:rFonts w:ascii="Segoe UI" w:hAnsi="Segoe UI" w:cs="Segoe UI"/>
          <w:color w:val="1F1F1F"/>
          <w:sz w:val="18"/>
          <w:szCs w:val="18"/>
          <w:lang w:val="en"/>
        </w:rPr>
        <w:br/>
      </w:r>
      <w:r w:rsidRPr="008A0BE6">
        <w:rPr>
          <w:rStyle w:val="Emphasis"/>
          <w:rFonts w:ascii="Segoe UI" w:hAnsi="Segoe UI" w:cs="Segoe UI"/>
          <w:color w:val="1F1F1F"/>
          <w:sz w:val="18"/>
          <w:szCs w:val="18"/>
          <w:lang w:val="en"/>
        </w:rPr>
        <w:t>DMC-2 Canada Corp.</w:t>
      </w:r>
    </w:p>
    <w:p w14:paraId="6E58BF7A" w14:textId="77777777" w:rsidR="00E3699E" w:rsidRPr="004E1C02" w:rsidRDefault="00E3699E" w:rsidP="00E3699E">
      <w:pPr>
        <w:rPr>
          <w:sz w:val="24"/>
          <w:szCs w:val="24"/>
        </w:rPr>
      </w:pPr>
    </w:p>
    <w:p w14:paraId="5DB68FDF" w14:textId="77777777" w:rsidR="00E3699E" w:rsidRPr="004E1C02" w:rsidRDefault="00E3699E" w:rsidP="00E3699E">
      <w:pPr>
        <w:pStyle w:val="NormalWeb"/>
        <w:numPr>
          <w:ilvl w:val="0"/>
          <w:numId w:val="13"/>
        </w:numPr>
        <w:shd w:val="clear" w:color="auto" w:fill="FFFFFF"/>
        <w:spacing w:line="240" w:lineRule="atLeast"/>
        <w:ind w:firstLine="480"/>
        <w:rPr>
          <w:rFonts w:ascii="Segoe UI" w:hAnsi="Segoe UI" w:cs="Segoe UI"/>
          <w:color w:val="1F1F1F"/>
          <w:lang w:val="en"/>
        </w:rPr>
      </w:pPr>
      <w:r w:rsidRPr="004E1C02">
        <w:rPr>
          <w:rFonts w:ascii="Segoe UI" w:hAnsi="Segoe UI" w:cs="Segoe UI"/>
          <w:color w:val="1F1F1F"/>
          <w:lang w:val="en"/>
        </w:rPr>
        <w:t xml:space="preserve">I am personally </w:t>
      </w:r>
      <w:r w:rsidRPr="004E1C02">
        <w:rPr>
          <w:rStyle w:val="Strong"/>
          <w:rFonts w:ascii="Segoe UI" w:hAnsi="Segoe UI" w:cs="Segoe UI"/>
          <w:color w:val="1F1F1F"/>
          <w:lang w:val="en"/>
        </w:rPr>
        <w:t>very pleased with ISOQuest</w:t>
      </w:r>
      <w:r w:rsidRPr="004E1C02">
        <w:rPr>
          <w:rFonts w:ascii="Segoe UI" w:hAnsi="Segoe UI" w:cs="Segoe UI"/>
          <w:color w:val="1F1F1F"/>
          <w:lang w:val="en"/>
        </w:rPr>
        <w:t>, and with the responsiveness with which you have made changes requested by us.</w:t>
      </w:r>
      <w:r w:rsidRPr="004E1C02">
        <w:rPr>
          <w:rFonts w:ascii="Segoe UI" w:hAnsi="Segoe UI" w:cs="Segoe UI"/>
          <w:color w:val="1F1F1F"/>
          <w:lang w:val="en"/>
        </w:rPr>
        <w:br/>
        <w:t xml:space="preserve">The feedback from users has been </w:t>
      </w:r>
      <w:r w:rsidRPr="004E1C02">
        <w:rPr>
          <w:rStyle w:val="Strong"/>
          <w:rFonts w:ascii="Segoe UI" w:hAnsi="Segoe UI" w:cs="Segoe UI"/>
          <w:color w:val="1F1F1F"/>
          <w:lang w:val="en"/>
        </w:rPr>
        <w:t>consistently positive</w:t>
      </w:r>
      <w:r w:rsidRPr="004E1C02">
        <w:rPr>
          <w:rFonts w:ascii="Segoe UI" w:hAnsi="Segoe UI" w:cs="Segoe UI"/>
          <w:color w:val="1F1F1F"/>
          <w:lang w:val="en"/>
        </w:rPr>
        <w:t>.</w:t>
      </w:r>
    </w:p>
    <w:p w14:paraId="3FBA5539" w14:textId="77777777" w:rsidR="00E3699E" w:rsidRPr="008A0BE6" w:rsidRDefault="00E3699E" w:rsidP="00E3699E">
      <w:pPr>
        <w:pStyle w:val="NormalWeb"/>
        <w:shd w:val="clear" w:color="auto" w:fill="FFFFFF"/>
        <w:spacing w:line="240" w:lineRule="atLeast"/>
        <w:ind w:left="720"/>
        <w:jc w:val="right"/>
        <w:rPr>
          <w:rFonts w:ascii="Segoe UI" w:hAnsi="Segoe UI" w:cs="Segoe UI"/>
          <w:color w:val="1F1F1F"/>
          <w:sz w:val="18"/>
          <w:szCs w:val="18"/>
          <w:lang w:val="en"/>
        </w:rPr>
      </w:pPr>
      <w:r w:rsidRPr="008A0BE6">
        <w:rPr>
          <w:rStyle w:val="Emphasis"/>
          <w:rFonts w:ascii="Segoe UI" w:hAnsi="Segoe UI" w:cs="Segoe UI"/>
          <w:color w:val="1F1F1F"/>
          <w:sz w:val="18"/>
          <w:szCs w:val="18"/>
          <w:lang w:val="en"/>
        </w:rPr>
        <w:t>Robin Dhillon</w:t>
      </w:r>
      <w:r w:rsidRPr="008A0BE6">
        <w:rPr>
          <w:rFonts w:ascii="Segoe UI" w:hAnsi="Segoe UI" w:cs="Segoe UI"/>
          <w:color w:val="1F1F1F"/>
          <w:sz w:val="18"/>
          <w:szCs w:val="18"/>
          <w:lang w:val="en"/>
        </w:rPr>
        <w:br/>
      </w:r>
      <w:r w:rsidRPr="008A0BE6">
        <w:rPr>
          <w:rStyle w:val="Emphasis"/>
          <w:rFonts w:ascii="Segoe UI" w:hAnsi="Segoe UI" w:cs="Segoe UI"/>
          <w:color w:val="1F1F1F"/>
          <w:sz w:val="18"/>
          <w:szCs w:val="18"/>
          <w:lang w:val="en"/>
        </w:rPr>
        <w:t>Manager, PMCC and ISO Quality Office</w:t>
      </w:r>
      <w:r w:rsidRPr="008A0BE6">
        <w:rPr>
          <w:rFonts w:ascii="Segoe UI" w:hAnsi="Segoe UI" w:cs="Segoe UI"/>
          <w:color w:val="1F1F1F"/>
          <w:sz w:val="18"/>
          <w:szCs w:val="18"/>
          <w:lang w:val="en"/>
        </w:rPr>
        <w:br/>
      </w:r>
      <w:r w:rsidRPr="008A0BE6">
        <w:rPr>
          <w:rStyle w:val="Emphasis"/>
          <w:rFonts w:ascii="Segoe UI" w:hAnsi="Segoe UI" w:cs="Segoe UI"/>
          <w:color w:val="1F1F1F"/>
          <w:sz w:val="18"/>
          <w:szCs w:val="18"/>
          <w:lang w:val="en"/>
        </w:rPr>
        <w:t>BMO (Bank of Montreal)</w:t>
      </w:r>
    </w:p>
    <w:p w14:paraId="6A64452B" w14:textId="77777777" w:rsidR="00E3699E" w:rsidRPr="004E1C02" w:rsidRDefault="00E3699E" w:rsidP="00E3699E">
      <w:pPr>
        <w:pStyle w:val="NormalWeb"/>
        <w:numPr>
          <w:ilvl w:val="0"/>
          <w:numId w:val="13"/>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GQI has </w:t>
      </w:r>
      <w:r w:rsidRPr="004E1C02">
        <w:rPr>
          <w:rStyle w:val="Strong"/>
          <w:rFonts w:ascii="Segoe UI" w:hAnsi="Segoe UI" w:cs="Segoe UI"/>
          <w:vanish/>
          <w:color w:val="1F1F1F"/>
          <w:lang w:val="en"/>
        </w:rPr>
        <w:t xml:space="preserve">exceeded our expectations </w:t>
      </w:r>
      <w:r w:rsidRPr="004E1C02">
        <w:rPr>
          <w:rFonts w:ascii="Segoe UI" w:hAnsi="Segoe UI" w:cs="Segoe UI"/>
          <w:vanish/>
          <w:color w:val="1F1F1F"/>
          <w:lang w:val="en"/>
        </w:rPr>
        <w:t>in every way. Their customer support is outstanding and the software is maintenance free, our IT department calls it "Hands Off" software. The Quality Assurance Group is now able to focus on the content of the system rather than upkeep and trouble shooting.</w:t>
      </w:r>
    </w:p>
    <w:p w14:paraId="23BE7E2E"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 xml:space="preserve">Frederick Smith </w:t>
      </w:r>
      <w:r w:rsidRPr="004E1C02">
        <w:rPr>
          <w:rFonts w:ascii="Segoe UI" w:hAnsi="Segoe UI" w:cs="Segoe UI"/>
          <w:vanish/>
          <w:color w:val="1F1F1F"/>
          <w:lang w:val="en"/>
        </w:rPr>
        <w:br/>
      </w:r>
      <w:r w:rsidRPr="004E1C02">
        <w:rPr>
          <w:rStyle w:val="Emphasis"/>
          <w:rFonts w:ascii="Segoe UI" w:hAnsi="Segoe UI" w:cs="Segoe UI"/>
          <w:vanish/>
          <w:color w:val="1F1F1F"/>
          <w:lang w:val="en"/>
        </w:rPr>
        <w:t xml:space="preserve">Quality Engineer </w:t>
      </w:r>
      <w:r w:rsidRPr="004E1C02">
        <w:rPr>
          <w:rFonts w:ascii="Segoe UI" w:hAnsi="Segoe UI" w:cs="Segoe UI"/>
          <w:vanish/>
          <w:color w:val="1F1F1F"/>
          <w:lang w:val="en"/>
        </w:rPr>
        <w:br/>
      </w:r>
      <w:r w:rsidRPr="004E1C02">
        <w:rPr>
          <w:rStyle w:val="Emphasis"/>
          <w:rFonts w:ascii="Segoe UI" w:hAnsi="Segoe UI" w:cs="Segoe UI"/>
          <w:vanish/>
          <w:color w:val="1F1F1F"/>
          <w:lang w:val="en"/>
        </w:rPr>
        <w:t>H. C. Starck Inc.</w:t>
      </w:r>
    </w:p>
    <w:p w14:paraId="5DFB7257" w14:textId="77777777" w:rsidR="00E3699E" w:rsidRPr="004E1C02" w:rsidRDefault="00E3699E" w:rsidP="00E3699E">
      <w:pPr>
        <w:pStyle w:val="NormalWeb"/>
        <w:numPr>
          <w:ilvl w:val="0"/>
          <w:numId w:val="13"/>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The ISOQuest software is</w:t>
      </w:r>
      <w:r w:rsidRPr="004E1C02">
        <w:rPr>
          <w:rStyle w:val="Strong"/>
          <w:rFonts w:ascii="Segoe UI" w:hAnsi="Segoe UI" w:cs="Segoe UI"/>
          <w:vanish/>
          <w:color w:val="1F1F1F"/>
          <w:lang w:val="en"/>
        </w:rPr>
        <w:t xml:space="preserve"> invaluable</w:t>
      </w:r>
      <w:r w:rsidRPr="004E1C02">
        <w:rPr>
          <w:rFonts w:ascii="Segoe UI" w:hAnsi="Segoe UI" w:cs="Segoe UI"/>
          <w:vanish/>
          <w:color w:val="1F1F1F"/>
          <w:lang w:val="en"/>
        </w:rPr>
        <w:t xml:space="preserve"> to our company in maintaining our QS9000 certification. It has become the backbone in our quality system. The documentation control, internal audit, and non-conformance/corrective action/preventative action modules have proven to be particularly effective. The software is easy to use, intuitive, and because of this, accepted throughout the company.</w:t>
      </w:r>
    </w:p>
    <w:p w14:paraId="125E6653"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4A883526" w14:textId="77777777" w:rsidR="00E3699E" w:rsidRPr="004E1C02" w:rsidRDefault="00E3699E" w:rsidP="00E3699E">
      <w:pPr>
        <w:pStyle w:val="NormalWeb"/>
        <w:numPr>
          <w:ilvl w:val="0"/>
          <w:numId w:val="13"/>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Based on our evaluations and risk assessments, ISOQuest was the </w:t>
      </w:r>
      <w:r w:rsidRPr="004E1C02">
        <w:rPr>
          <w:rStyle w:val="Strong"/>
          <w:rFonts w:ascii="Segoe UI" w:hAnsi="Segoe UI" w:cs="Segoe UI"/>
          <w:vanish/>
          <w:color w:val="1F1F1F"/>
          <w:lang w:val="en"/>
        </w:rPr>
        <w:t>best fit for our company</w:t>
      </w:r>
      <w:r w:rsidRPr="004E1C02">
        <w:rPr>
          <w:rFonts w:ascii="Segoe UI" w:hAnsi="Segoe UI" w:cs="Segoe UI"/>
          <w:vanish/>
          <w:color w:val="1F1F1F"/>
          <w:lang w:val="en"/>
        </w:rPr>
        <w:t xml:space="preserve">. </w:t>
      </w:r>
      <w:r w:rsidRPr="004E1C02">
        <w:rPr>
          <w:rFonts w:ascii="Segoe UI" w:hAnsi="Segoe UI" w:cs="Segoe UI"/>
          <w:vanish/>
          <w:color w:val="1F1F1F"/>
          <w:lang w:val="en"/>
        </w:rPr>
        <w:br/>
        <w:t>Since we have installed ISOQuest at our facility, our document control system has received commendations in ISO and Safety audits on its use at all levels of our facility, ease of access of procedures and detailed training records for employees.</w:t>
      </w:r>
    </w:p>
    <w:p w14:paraId="666BD914"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 xml:space="preserve">Ralph M Stevens </w:t>
      </w:r>
      <w:r w:rsidRPr="004E1C02">
        <w:rPr>
          <w:rFonts w:ascii="Segoe UI" w:hAnsi="Segoe UI" w:cs="Segoe UI"/>
          <w:vanish/>
          <w:color w:val="1F1F1F"/>
          <w:lang w:val="en"/>
        </w:rPr>
        <w:br/>
      </w:r>
      <w:r w:rsidRPr="004E1C02">
        <w:rPr>
          <w:rStyle w:val="Emphasis"/>
          <w:rFonts w:ascii="Segoe UI" w:hAnsi="Segoe UI" w:cs="Segoe UI"/>
          <w:vanish/>
          <w:color w:val="1F1F1F"/>
          <w:lang w:val="en"/>
        </w:rPr>
        <w:t xml:space="preserve">Training Coordinator </w:t>
      </w:r>
      <w:r w:rsidRPr="004E1C02">
        <w:rPr>
          <w:rFonts w:ascii="Segoe UI" w:hAnsi="Segoe UI" w:cs="Segoe UI"/>
          <w:vanish/>
          <w:color w:val="1F1F1F"/>
          <w:lang w:val="en"/>
        </w:rPr>
        <w:br/>
      </w:r>
      <w:r w:rsidRPr="004E1C02">
        <w:rPr>
          <w:rStyle w:val="Emphasis"/>
          <w:rFonts w:ascii="Segoe UI" w:hAnsi="Segoe UI" w:cs="Segoe UI"/>
          <w:vanish/>
          <w:color w:val="1F1F1F"/>
          <w:lang w:val="en"/>
        </w:rPr>
        <w:t>CYRO Industries</w:t>
      </w:r>
    </w:p>
    <w:p w14:paraId="5273D225" w14:textId="77777777" w:rsidR="00E3699E" w:rsidRPr="004E1C02" w:rsidRDefault="00E3699E" w:rsidP="00E3699E">
      <w:pPr>
        <w:pStyle w:val="NormalWeb"/>
        <w:numPr>
          <w:ilvl w:val="0"/>
          <w:numId w:val="13"/>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is one of the best multifunctional, integrated packages for QA and related tools. The integration and the high automatic features make this </w:t>
      </w:r>
      <w:r w:rsidRPr="004E1C02">
        <w:rPr>
          <w:rStyle w:val="Strong"/>
          <w:rFonts w:ascii="Segoe UI" w:hAnsi="Segoe UI" w:cs="Segoe UI"/>
          <w:vanish/>
          <w:color w:val="1F1F1F"/>
          <w:lang w:val="en"/>
        </w:rPr>
        <w:t>an exceptional package</w:t>
      </w:r>
      <w:r w:rsidRPr="004E1C02">
        <w:rPr>
          <w:rFonts w:ascii="Segoe UI" w:hAnsi="Segoe UI" w:cs="Segoe UI"/>
          <w:vanish/>
          <w:color w:val="1F1F1F"/>
          <w:lang w:val="en"/>
        </w:rPr>
        <w:t xml:space="preserve"> for any company.</w:t>
      </w:r>
    </w:p>
    <w:p w14:paraId="4051B546"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 xml:space="preserve">Ivan Brinovcar </w:t>
      </w:r>
      <w:r w:rsidRPr="004E1C02">
        <w:rPr>
          <w:rFonts w:ascii="Segoe UI" w:hAnsi="Segoe UI" w:cs="Segoe UI"/>
          <w:vanish/>
          <w:color w:val="1F1F1F"/>
          <w:lang w:val="en"/>
        </w:rPr>
        <w:br/>
      </w:r>
      <w:r w:rsidRPr="004E1C02">
        <w:rPr>
          <w:rStyle w:val="Emphasis"/>
          <w:rFonts w:ascii="Segoe UI" w:hAnsi="Segoe UI" w:cs="Segoe UI"/>
          <w:vanish/>
          <w:color w:val="1F1F1F"/>
          <w:lang w:val="en"/>
        </w:rPr>
        <w:t>QS 9000 Management Representative</w:t>
      </w:r>
      <w:r w:rsidRPr="004E1C02">
        <w:rPr>
          <w:rFonts w:ascii="Segoe UI" w:hAnsi="Segoe UI" w:cs="Segoe UI"/>
          <w:vanish/>
          <w:color w:val="1F1F1F"/>
          <w:lang w:val="en"/>
        </w:rPr>
        <w:br/>
      </w:r>
      <w:r w:rsidRPr="004E1C02">
        <w:rPr>
          <w:rStyle w:val="Emphasis"/>
          <w:rFonts w:ascii="Segoe UI" w:hAnsi="Segoe UI" w:cs="Segoe UI"/>
          <w:vanish/>
          <w:color w:val="1F1F1F"/>
          <w:lang w:val="en"/>
        </w:rPr>
        <w:t>General Seating of Canada</w:t>
      </w:r>
    </w:p>
    <w:p w14:paraId="19A4247C" w14:textId="77777777" w:rsidR="00E3699E" w:rsidRPr="004E1C02" w:rsidRDefault="00E3699E" w:rsidP="00E3699E">
      <w:pPr>
        <w:pStyle w:val="NormalWeb"/>
        <w:numPr>
          <w:ilvl w:val="0"/>
          <w:numId w:val="13"/>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While other products appeared to adequately meet our needs, we felt that ISOQuest would best meet our needs in the areas of user interface, functionality, cost, training and support – and GQI has delivered.</w:t>
      </w:r>
      <w:r w:rsidRPr="004E1C02">
        <w:rPr>
          <w:rFonts w:ascii="Segoe UI" w:hAnsi="Segoe UI" w:cs="Segoe UI"/>
          <w:vanish/>
          <w:color w:val="1F1F1F"/>
          <w:lang w:val="en"/>
        </w:rPr>
        <w:br/>
        <w:t xml:space="preserve">ISO Quest played a major role in helping us obtain ISO 9002 certification in a very short timeframe. However, software alone does not make a complete quality system. The technical support and training that was provided by GQI was also fundamental in our success. Not only were we able to achieve ISO 9002 certification, but I believe that we now have in place a </w:t>
      </w:r>
      <w:r w:rsidRPr="004E1C02">
        <w:rPr>
          <w:rStyle w:val="Strong"/>
          <w:rFonts w:ascii="Segoe UI" w:hAnsi="Segoe UI" w:cs="Segoe UI"/>
          <w:vanish/>
          <w:color w:val="1F1F1F"/>
          <w:lang w:val="en"/>
        </w:rPr>
        <w:t>top notch quality system</w:t>
      </w:r>
      <w:r w:rsidRPr="004E1C02">
        <w:rPr>
          <w:rFonts w:ascii="Segoe UI" w:hAnsi="Segoe UI" w:cs="Segoe UI"/>
          <w:vanish/>
          <w:color w:val="1F1F1F"/>
          <w:lang w:val="en"/>
        </w:rPr>
        <w:t xml:space="preserve"> that will enable us to maintain this preferred status.</w:t>
      </w:r>
    </w:p>
    <w:p w14:paraId="49186BA8" w14:textId="77777777" w:rsidR="00E3699E" w:rsidRPr="004E1C02" w:rsidRDefault="00E3699E" w:rsidP="00E3699E">
      <w:pPr>
        <w:pStyle w:val="NormalWeb"/>
        <w:shd w:val="clear" w:color="auto" w:fill="FFFFFF"/>
        <w:spacing w:after="240" w:afterAutospacing="0"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Richard D. Nelson</w:t>
      </w:r>
      <w:r w:rsidRPr="004E1C02">
        <w:rPr>
          <w:rFonts w:ascii="Segoe UI" w:hAnsi="Segoe UI" w:cs="Segoe UI"/>
          <w:vanish/>
          <w:color w:val="1F1F1F"/>
          <w:lang w:val="en"/>
        </w:rPr>
        <w:br/>
      </w:r>
      <w:r w:rsidRPr="004E1C02">
        <w:rPr>
          <w:rStyle w:val="Emphasis"/>
          <w:rFonts w:ascii="Segoe UI" w:hAnsi="Segoe UI" w:cs="Segoe UI"/>
          <w:vanish/>
          <w:color w:val="1F1F1F"/>
          <w:lang w:val="en"/>
        </w:rPr>
        <w:t>The Electron Corp.</w:t>
      </w:r>
    </w:p>
    <w:p w14:paraId="48E6F83A" w14:textId="77777777" w:rsidR="00E3699E" w:rsidRPr="004E1C02" w:rsidRDefault="00E3699E" w:rsidP="00E3699E">
      <w:pPr>
        <w:pStyle w:val="NormalWeb"/>
        <w:numPr>
          <w:ilvl w:val="0"/>
          <w:numId w:val="13"/>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We found GQI’s ISOQuest software was closest in meeting our requirements for complete management of the documents and training, ease of use, document linking, and pricing for site use, set-up, training and maintenance.</w:t>
      </w:r>
      <w:r w:rsidRPr="004E1C02">
        <w:rPr>
          <w:rFonts w:ascii="Segoe UI" w:hAnsi="Segoe UI" w:cs="Segoe UI"/>
          <w:vanish/>
          <w:color w:val="1F1F1F"/>
          <w:lang w:val="en"/>
        </w:rPr>
        <w:br/>
        <w:t xml:space="preserve">The installation and training were well received. Personnel who attended training could </w:t>
      </w:r>
      <w:r w:rsidRPr="004E1C02">
        <w:rPr>
          <w:rStyle w:val="Strong"/>
          <w:rFonts w:ascii="Segoe UI" w:hAnsi="Segoe UI" w:cs="Segoe UI"/>
          <w:vanish/>
          <w:color w:val="1F1F1F"/>
          <w:lang w:val="en"/>
        </w:rPr>
        <w:t>immediately see the benefits</w:t>
      </w:r>
      <w:r w:rsidRPr="004E1C02">
        <w:rPr>
          <w:rFonts w:ascii="Segoe UI" w:hAnsi="Segoe UI" w:cs="Segoe UI"/>
          <w:vanish/>
          <w:color w:val="1F1F1F"/>
          <w:lang w:val="en"/>
        </w:rPr>
        <w:t xml:space="preserve"> of the ISOQuest system versus the current paper system. We are </w:t>
      </w:r>
      <w:r w:rsidRPr="004E1C02">
        <w:rPr>
          <w:rStyle w:val="Strong"/>
          <w:rFonts w:ascii="Segoe UI" w:hAnsi="Segoe UI" w:cs="Segoe UI"/>
          <w:vanish/>
          <w:color w:val="1F1F1F"/>
          <w:lang w:val="en"/>
        </w:rPr>
        <w:t>very pleased</w:t>
      </w:r>
      <w:r w:rsidRPr="004E1C02">
        <w:rPr>
          <w:rFonts w:ascii="Segoe UI" w:hAnsi="Segoe UI" w:cs="Segoe UI"/>
          <w:vanish/>
          <w:color w:val="1F1F1F"/>
          <w:lang w:val="en"/>
        </w:rPr>
        <w:t xml:space="preserve"> with how ISOQuest is working.</w:t>
      </w:r>
    </w:p>
    <w:p w14:paraId="5FCDADFF"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Linda Dodd</w:t>
      </w:r>
      <w:r w:rsidRPr="004E1C02">
        <w:rPr>
          <w:rFonts w:ascii="Segoe UI" w:hAnsi="Segoe UI" w:cs="Segoe UI"/>
          <w:vanish/>
          <w:color w:val="1F1F1F"/>
          <w:lang w:val="en"/>
        </w:rPr>
        <w:br/>
      </w:r>
      <w:r w:rsidRPr="004E1C02">
        <w:rPr>
          <w:rStyle w:val="Emphasis"/>
          <w:rFonts w:ascii="Segoe UI" w:hAnsi="Segoe UI" w:cs="Segoe UI"/>
          <w:vanish/>
          <w:color w:val="1F1F1F"/>
          <w:lang w:val="en"/>
        </w:rPr>
        <w:t>QA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Leiner-Davis Gelatin</w:t>
      </w:r>
    </w:p>
    <w:p w14:paraId="7099032C" w14:textId="77777777" w:rsidR="00E3699E" w:rsidRPr="004E1C02" w:rsidRDefault="00E3699E" w:rsidP="00E3699E">
      <w:pPr>
        <w:pStyle w:val="NormalWeb"/>
        <w:numPr>
          <w:ilvl w:val="0"/>
          <w:numId w:val="13"/>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has </w:t>
      </w:r>
      <w:r w:rsidRPr="004E1C02">
        <w:rPr>
          <w:rStyle w:val="Strong"/>
          <w:rFonts w:ascii="Segoe UI" w:hAnsi="Segoe UI" w:cs="Segoe UI"/>
          <w:vanish/>
          <w:color w:val="1F1F1F"/>
          <w:lang w:val="en"/>
        </w:rPr>
        <w:t>reduced the costs</w:t>
      </w:r>
      <w:r w:rsidRPr="004E1C02">
        <w:rPr>
          <w:rFonts w:ascii="Segoe UI" w:hAnsi="Segoe UI" w:cs="Segoe UI"/>
          <w:vanish/>
          <w:color w:val="1F1F1F"/>
          <w:lang w:val="en"/>
        </w:rPr>
        <w:t xml:space="preserve"> of maintaining our quality system while at the same time improving it. In my department alone, the software has allowed my Quality System Administrator to assume additional tasks as she now longer is required to devote all of her time to quality system maintenance. Also, the ease of use has allowed all departments to utilize the ISOQuest software to enhance their area of the quality system, involving our overall quality without significant investment.</w:t>
      </w:r>
    </w:p>
    <w:p w14:paraId="391BB2A2"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76A0D03B" w14:textId="77777777" w:rsidR="00E3699E" w:rsidRPr="004E1C02" w:rsidRDefault="00E3699E" w:rsidP="00E3699E">
      <w:pPr>
        <w:pStyle w:val="NormalWeb"/>
        <w:numPr>
          <w:ilvl w:val="0"/>
          <w:numId w:val="13"/>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The service provided by GQI is </w:t>
      </w:r>
      <w:r w:rsidRPr="004E1C02">
        <w:rPr>
          <w:rStyle w:val="Strong"/>
          <w:rFonts w:ascii="Segoe UI" w:hAnsi="Segoe UI" w:cs="Segoe UI"/>
          <w:vanish/>
          <w:color w:val="1F1F1F"/>
          <w:lang w:val="en"/>
        </w:rPr>
        <w:t>impeccable</w:t>
      </w:r>
      <w:r w:rsidRPr="004E1C02">
        <w:rPr>
          <w:rFonts w:ascii="Segoe UI" w:hAnsi="Segoe UI" w:cs="Segoe UI"/>
          <w:vanish/>
          <w:color w:val="1F1F1F"/>
          <w:lang w:val="en"/>
        </w:rPr>
        <w:t>. From initial training and setup, to integration with our networks, to additional specialized programming, GQI personnel have be professional and have worked closely with DMC-2 personnel to ensure the success of the ISOQuest software.</w:t>
      </w:r>
    </w:p>
    <w:p w14:paraId="12617068"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5C454182" w14:textId="77777777" w:rsidR="00E3699E" w:rsidRPr="004E1C02" w:rsidRDefault="00E3699E" w:rsidP="00E3699E">
      <w:pPr>
        <w:rPr>
          <w:sz w:val="24"/>
          <w:szCs w:val="24"/>
        </w:rPr>
      </w:pPr>
    </w:p>
    <w:p w14:paraId="67EEEDF1" w14:textId="77777777" w:rsidR="00E3699E" w:rsidRPr="004E1C02" w:rsidRDefault="00E3699E" w:rsidP="00E3699E">
      <w:pPr>
        <w:pStyle w:val="NormalWeb"/>
        <w:numPr>
          <w:ilvl w:val="0"/>
          <w:numId w:val="14"/>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 am personally </w:t>
      </w:r>
      <w:r w:rsidRPr="004E1C02">
        <w:rPr>
          <w:rStyle w:val="Strong"/>
          <w:rFonts w:ascii="Segoe UI" w:hAnsi="Segoe UI" w:cs="Segoe UI"/>
          <w:vanish/>
          <w:color w:val="1F1F1F"/>
          <w:lang w:val="en"/>
        </w:rPr>
        <w:t>very pleased with ISOQuest</w:t>
      </w:r>
      <w:r w:rsidRPr="004E1C02">
        <w:rPr>
          <w:rFonts w:ascii="Segoe UI" w:hAnsi="Segoe UI" w:cs="Segoe UI"/>
          <w:vanish/>
          <w:color w:val="1F1F1F"/>
          <w:lang w:val="en"/>
        </w:rPr>
        <w:t>, and with the responsiveness with which you have made changes requested by us.</w:t>
      </w:r>
      <w:r w:rsidRPr="004E1C02">
        <w:rPr>
          <w:rFonts w:ascii="Segoe UI" w:hAnsi="Segoe UI" w:cs="Segoe UI"/>
          <w:vanish/>
          <w:color w:val="1F1F1F"/>
          <w:lang w:val="en"/>
        </w:rPr>
        <w:br/>
        <w:t xml:space="preserve">The feedback from users has been </w:t>
      </w:r>
      <w:r w:rsidRPr="004E1C02">
        <w:rPr>
          <w:rStyle w:val="Strong"/>
          <w:rFonts w:ascii="Segoe UI" w:hAnsi="Segoe UI" w:cs="Segoe UI"/>
          <w:vanish/>
          <w:color w:val="1F1F1F"/>
          <w:lang w:val="en"/>
        </w:rPr>
        <w:t>consistently positive</w:t>
      </w:r>
      <w:r w:rsidRPr="004E1C02">
        <w:rPr>
          <w:rFonts w:ascii="Segoe UI" w:hAnsi="Segoe UI" w:cs="Segoe UI"/>
          <w:vanish/>
          <w:color w:val="1F1F1F"/>
          <w:lang w:val="en"/>
        </w:rPr>
        <w:t>.</w:t>
      </w:r>
    </w:p>
    <w:p w14:paraId="542B2EF6"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Robin Dhillon</w:t>
      </w:r>
      <w:r w:rsidRPr="004E1C02">
        <w:rPr>
          <w:rFonts w:ascii="Segoe UI" w:hAnsi="Segoe UI" w:cs="Segoe UI"/>
          <w:vanish/>
          <w:color w:val="1F1F1F"/>
          <w:lang w:val="en"/>
        </w:rPr>
        <w:br/>
      </w:r>
      <w:r w:rsidRPr="004E1C02">
        <w:rPr>
          <w:rStyle w:val="Emphasis"/>
          <w:rFonts w:ascii="Segoe UI" w:hAnsi="Segoe UI" w:cs="Segoe UI"/>
          <w:vanish/>
          <w:color w:val="1F1F1F"/>
          <w:lang w:val="en"/>
        </w:rPr>
        <w:t>Manager, PMCC and ISO Quality Office</w:t>
      </w:r>
      <w:r w:rsidRPr="004E1C02">
        <w:rPr>
          <w:rFonts w:ascii="Segoe UI" w:hAnsi="Segoe UI" w:cs="Segoe UI"/>
          <w:vanish/>
          <w:color w:val="1F1F1F"/>
          <w:lang w:val="en"/>
        </w:rPr>
        <w:br/>
      </w:r>
      <w:r w:rsidRPr="004E1C02">
        <w:rPr>
          <w:rStyle w:val="Emphasis"/>
          <w:rFonts w:ascii="Segoe UI" w:hAnsi="Segoe UI" w:cs="Segoe UI"/>
          <w:vanish/>
          <w:color w:val="1F1F1F"/>
          <w:lang w:val="en"/>
        </w:rPr>
        <w:t>BMO (Bank of Montreal)</w:t>
      </w:r>
    </w:p>
    <w:p w14:paraId="17B5693D" w14:textId="77777777" w:rsidR="00E3699E" w:rsidRPr="004E1C02" w:rsidRDefault="00E3699E" w:rsidP="00E3699E">
      <w:pPr>
        <w:pStyle w:val="NormalWeb"/>
        <w:numPr>
          <w:ilvl w:val="0"/>
          <w:numId w:val="14"/>
        </w:numPr>
        <w:shd w:val="clear" w:color="auto" w:fill="FFFFFF"/>
        <w:spacing w:line="240" w:lineRule="atLeast"/>
        <w:ind w:firstLine="480"/>
        <w:rPr>
          <w:rFonts w:ascii="Segoe UI" w:hAnsi="Segoe UI" w:cs="Segoe UI"/>
          <w:color w:val="1F1F1F"/>
          <w:lang w:val="en"/>
        </w:rPr>
      </w:pPr>
      <w:r w:rsidRPr="004E1C02">
        <w:rPr>
          <w:rFonts w:ascii="Segoe UI" w:hAnsi="Segoe UI" w:cs="Segoe UI"/>
          <w:color w:val="1F1F1F"/>
          <w:lang w:val="en"/>
        </w:rPr>
        <w:t xml:space="preserve">GQI has </w:t>
      </w:r>
      <w:r w:rsidRPr="004E1C02">
        <w:rPr>
          <w:rStyle w:val="Strong"/>
          <w:rFonts w:ascii="Segoe UI" w:hAnsi="Segoe UI" w:cs="Segoe UI"/>
          <w:color w:val="1F1F1F"/>
          <w:lang w:val="en"/>
        </w:rPr>
        <w:t xml:space="preserve">exceeded our expectations </w:t>
      </w:r>
      <w:r w:rsidRPr="004E1C02">
        <w:rPr>
          <w:rFonts w:ascii="Segoe UI" w:hAnsi="Segoe UI" w:cs="Segoe UI"/>
          <w:color w:val="1F1F1F"/>
          <w:lang w:val="en"/>
        </w:rPr>
        <w:t>in every way. Their customer support is outstanding and the software is maintenance free, our IT department calls it "Hands Off" software. The Quality Assurance Group is now able to focus on the content of the system rather than upkeep and trouble shooting.</w:t>
      </w:r>
    </w:p>
    <w:p w14:paraId="259302C8" w14:textId="77777777" w:rsidR="00E3699E" w:rsidRPr="008A0BE6" w:rsidRDefault="00E3699E" w:rsidP="00E3699E">
      <w:pPr>
        <w:pStyle w:val="NormalWeb"/>
        <w:shd w:val="clear" w:color="auto" w:fill="FFFFFF"/>
        <w:spacing w:line="240" w:lineRule="atLeast"/>
        <w:ind w:left="720"/>
        <w:jc w:val="right"/>
        <w:rPr>
          <w:rFonts w:ascii="Segoe UI" w:hAnsi="Segoe UI" w:cs="Segoe UI"/>
          <w:color w:val="1F1F1F"/>
          <w:sz w:val="18"/>
          <w:szCs w:val="18"/>
          <w:lang w:val="en"/>
        </w:rPr>
      </w:pPr>
      <w:r w:rsidRPr="008A0BE6">
        <w:rPr>
          <w:rStyle w:val="Emphasis"/>
          <w:rFonts w:ascii="Segoe UI" w:hAnsi="Segoe UI" w:cs="Segoe UI"/>
          <w:color w:val="1F1F1F"/>
          <w:sz w:val="18"/>
          <w:szCs w:val="18"/>
          <w:lang w:val="en"/>
        </w:rPr>
        <w:t xml:space="preserve">Frederick Smith </w:t>
      </w:r>
      <w:r w:rsidRPr="008A0BE6">
        <w:rPr>
          <w:rFonts w:ascii="Segoe UI" w:hAnsi="Segoe UI" w:cs="Segoe UI"/>
          <w:color w:val="1F1F1F"/>
          <w:sz w:val="18"/>
          <w:szCs w:val="18"/>
          <w:lang w:val="en"/>
        </w:rPr>
        <w:br/>
      </w:r>
      <w:r w:rsidRPr="008A0BE6">
        <w:rPr>
          <w:rStyle w:val="Emphasis"/>
          <w:rFonts w:ascii="Segoe UI" w:hAnsi="Segoe UI" w:cs="Segoe UI"/>
          <w:color w:val="1F1F1F"/>
          <w:sz w:val="18"/>
          <w:szCs w:val="18"/>
          <w:lang w:val="en"/>
        </w:rPr>
        <w:t xml:space="preserve">Quality Engineer </w:t>
      </w:r>
      <w:r w:rsidRPr="008A0BE6">
        <w:rPr>
          <w:rFonts w:ascii="Segoe UI" w:hAnsi="Segoe UI" w:cs="Segoe UI"/>
          <w:color w:val="1F1F1F"/>
          <w:sz w:val="18"/>
          <w:szCs w:val="18"/>
          <w:lang w:val="en"/>
        </w:rPr>
        <w:br/>
      </w:r>
      <w:r w:rsidRPr="008A0BE6">
        <w:rPr>
          <w:rStyle w:val="Emphasis"/>
          <w:rFonts w:ascii="Segoe UI" w:hAnsi="Segoe UI" w:cs="Segoe UI"/>
          <w:color w:val="1F1F1F"/>
          <w:sz w:val="18"/>
          <w:szCs w:val="18"/>
          <w:lang w:val="en"/>
        </w:rPr>
        <w:t xml:space="preserve">H. C. </w:t>
      </w:r>
      <w:proofErr w:type="spellStart"/>
      <w:r w:rsidRPr="008A0BE6">
        <w:rPr>
          <w:rStyle w:val="Emphasis"/>
          <w:rFonts w:ascii="Segoe UI" w:hAnsi="Segoe UI" w:cs="Segoe UI"/>
          <w:color w:val="1F1F1F"/>
          <w:sz w:val="18"/>
          <w:szCs w:val="18"/>
          <w:lang w:val="en"/>
        </w:rPr>
        <w:t>Starck</w:t>
      </w:r>
      <w:proofErr w:type="spellEnd"/>
      <w:r w:rsidRPr="008A0BE6">
        <w:rPr>
          <w:rStyle w:val="Emphasis"/>
          <w:rFonts w:ascii="Segoe UI" w:hAnsi="Segoe UI" w:cs="Segoe UI"/>
          <w:color w:val="1F1F1F"/>
          <w:sz w:val="18"/>
          <w:szCs w:val="18"/>
          <w:lang w:val="en"/>
        </w:rPr>
        <w:t xml:space="preserve"> Inc.</w:t>
      </w:r>
    </w:p>
    <w:p w14:paraId="13DE8049" w14:textId="77777777" w:rsidR="00E3699E" w:rsidRPr="004E1C02" w:rsidRDefault="00E3699E" w:rsidP="00E3699E">
      <w:pPr>
        <w:pStyle w:val="NormalWeb"/>
        <w:numPr>
          <w:ilvl w:val="0"/>
          <w:numId w:val="14"/>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lastRenderedPageBreak/>
        <w:t>The ISOQuest software is</w:t>
      </w:r>
      <w:r w:rsidRPr="004E1C02">
        <w:rPr>
          <w:rStyle w:val="Strong"/>
          <w:rFonts w:ascii="Segoe UI" w:hAnsi="Segoe UI" w:cs="Segoe UI"/>
          <w:vanish/>
          <w:color w:val="1F1F1F"/>
          <w:lang w:val="en"/>
        </w:rPr>
        <w:t xml:space="preserve"> invaluable</w:t>
      </w:r>
      <w:r w:rsidRPr="004E1C02">
        <w:rPr>
          <w:rFonts w:ascii="Segoe UI" w:hAnsi="Segoe UI" w:cs="Segoe UI"/>
          <w:vanish/>
          <w:color w:val="1F1F1F"/>
          <w:lang w:val="en"/>
        </w:rPr>
        <w:t xml:space="preserve"> to our company in maintaining our QS9000 certification. It has become the backbone in our quality system. The documentation control, internal audit, and non-conformance/corrective action/preventative action modules have proven to be particularly effective. The software is easy to use, intuitive, and because of this, accepted throughout the company.</w:t>
      </w:r>
    </w:p>
    <w:p w14:paraId="59EC2AE3"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54363369" w14:textId="77777777" w:rsidR="00E3699E" w:rsidRPr="004E1C02" w:rsidRDefault="00E3699E" w:rsidP="00E3699E">
      <w:pPr>
        <w:pStyle w:val="NormalWeb"/>
        <w:numPr>
          <w:ilvl w:val="0"/>
          <w:numId w:val="14"/>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Based on our evaluations and risk assessments, ISOQuest was the </w:t>
      </w:r>
      <w:r w:rsidRPr="004E1C02">
        <w:rPr>
          <w:rStyle w:val="Strong"/>
          <w:rFonts w:ascii="Segoe UI" w:hAnsi="Segoe UI" w:cs="Segoe UI"/>
          <w:vanish/>
          <w:color w:val="1F1F1F"/>
          <w:lang w:val="en"/>
        </w:rPr>
        <w:t>best fit for our company</w:t>
      </w:r>
      <w:r w:rsidRPr="004E1C02">
        <w:rPr>
          <w:rFonts w:ascii="Segoe UI" w:hAnsi="Segoe UI" w:cs="Segoe UI"/>
          <w:vanish/>
          <w:color w:val="1F1F1F"/>
          <w:lang w:val="en"/>
        </w:rPr>
        <w:t xml:space="preserve">. </w:t>
      </w:r>
      <w:r w:rsidRPr="004E1C02">
        <w:rPr>
          <w:rFonts w:ascii="Segoe UI" w:hAnsi="Segoe UI" w:cs="Segoe UI"/>
          <w:vanish/>
          <w:color w:val="1F1F1F"/>
          <w:lang w:val="en"/>
        </w:rPr>
        <w:br/>
        <w:t>Since we have installed ISOQuest at our facility, our document control system has received commendations in ISO and Safety audits on its use at all levels of our facility, ease of access of procedures and detailed training records for employees.</w:t>
      </w:r>
    </w:p>
    <w:p w14:paraId="3E5F2108"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 xml:space="preserve">Ralph M Stevens </w:t>
      </w:r>
      <w:r w:rsidRPr="004E1C02">
        <w:rPr>
          <w:rFonts w:ascii="Segoe UI" w:hAnsi="Segoe UI" w:cs="Segoe UI"/>
          <w:vanish/>
          <w:color w:val="1F1F1F"/>
          <w:lang w:val="en"/>
        </w:rPr>
        <w:br/>
      </w:r>
      <w:r w:rsidRPr="004E1C02">
        <w:rPr>
          <w:rStyle w:val="Emphasis"/>
          <w:rFonts w:ascii="Segoe UI" w:hAnsi="Segoe UI" w:cs="Segoe UI"/>
          <w:vanish/>
          <w:color w:val="1F1F1F"/>
          <w:lang w:val="en"/>
        </w:rPr>
        <w:t xml:space="preserve">Training Coordinator </w:t>
      </w:r>
      <w:r w:rsidRPr="004E1C02">
        <w:rPr>
          <w:rFonts w:ascii="Segoe UI" w:hAnsi="Segoe UI" w:cs="Segoe UI"/>
          <w:vanish/>
          <w:color w:val="1F1F1F"/>
          <w:lang w:val="en"/>
        </w:rPr>
        <w:br/>
      </w:r>
      <w:r w:rsidRPr="004E1C02">
        <w:rPr>
          <w:rStyle w:val="Emphasis"/>
          <w:rFonts w:ascii="Segoe UI" w:hAnsi="Segoe UI" w:cs="Segoe UI"/>
          <w:vanish/>
          <w:color w:val="1F1F1F"/>
          <w:lang w:val="en"/>
        </w:rPr>
        <w:t>CYRO Industries</w:t>
      </w:r>
    </w:p>
    <w:p w14:paraId="6282FA3C" w14:textId="77777777" w:rsidR="00E3699E" w:rsidRPr="004E1C02" w:rsidRDefault="00E3699E" w:rsidP="00E3699E">
      <w:pPr>
        <w:pStyle w:val="NormalWeb"/>
        <w:numPr>
          <w:ilvl w:val="0"/>
          <w:numId w:val="14"/>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is one of the best multifunctional, integrated packages for QA and related tools. The integration and the high automatic features make this </w:t>
      </w:r>
      <w:r w:rsidRPr="004E1C02">
        <w:rPr>
          <w:rStyle w:val="Strong"/>
          <w:rFonts w:ascii="Segoe UI" w:hAnsi="Segoe UI" w:cs="Segoe UI"/>
          <w:vanish/>
          <w:color w:val="1F1F1F"/>
          <w:lang w:val="en"/>
        </w:rPr>
        <w:t>an exceptional package</w:t>
      </w:r>
      <w:r w:rsidRPr="004E1C02">
        <w:rPr>
          <w:rFonts w:ascii="Segoe UI" w:hAnsi="Segoe UI" w:cs="Segoe UI"/>
          <w:vanish/>
          <w:color w:val="1F1F1F"/>
          <w:lang w:val="en"/>
        </w:rPr>
        <w:t xml:space="preserve"> for any company.</w:t>
      </w:r>
    </w:p>
    <w:p w14:paraId="55C6B0D4"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 xml:space="preserve">Ivan Brinovcar </w:t>
      </w:r>
      <w:r w:rsidRPr="004E1C02">
        <w:rPr>
          <w:rFonts w:ascii="Segoe UI" w:hAnsi="Segoe UI" w:cs="Segoe UI"/>
          <w:vanish/>
          <w:color w:val="1F1F1F"/>
          <w:lang w:val="en"/>
        </w:rPr>
        <w:br/>
      </w:r>
      <w:r w:rsidRPr="004E1C02">
        <w:rPr>
          <w:rStyle w:val="Emphasis"/>
          <w:rFonts w:ascii="Segoe UI" w:hAnsi="Segoe UI" w:cs="Segoe UI"/>
          <w:vanish/>
          <w:color w:val="1F1F1F"/>
          <w:lang w:val="en"/>
        </w:rPr>
        <w:t>QS 9000 Management Representative</w:t>
      </w:r>
      <w:r w:rsidRPr="004E1C02">
        <w:rPr>
          <w:rFonts w:ascii="Segoe UI" w:hAnsi="Segoe UI" w:cs="Segoe UI"/>
          <w:vanish/>
          <w:color w:val="1F1F1F"/>
          <w:lang w:val="en"/>
        </w:rPr>
        <w:br/>
      </w:r>
      <w:r w:rsidRPr="004E1C02">
        <w:rPr>
          <w:rStyle w:val="Emphasis"/>
          <w:rFonts w:ascii="Segoe UI" w:hAnsi="Segoe UI" w:cs="Segoe UI"/>
          <w:vanish/>
          <w:color w:val="1F1F1F"/>
          <w:lang w:val="en"/>
        </w:rPr>
        <w:t>General Seating of Canada</w:t>
      </w:r>
    </w:p>
    <w:p w14:paraId="427A9779" w14:textId="77777777" w:rsidR="00E3699E" w:rsidRPr="004E1C02" w:rsidRDefault="00E3699E" w:rsidP="00E3699E">
      <w:pPr>
        <w:pStyle w:val="NormalWeb"/>
        <w:numPr>
          <w:ilvl w:val="0"/>
          <w:numId w:val="14"/>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While other products appeared to adequately meet our needs, we felt that ISOQuest would best meet our needs in the areas of user interface, functionality, cost, training and support – and GQI has delivered.</w:t>
      </w:r>
      <w:r w:rsidRPr="004E1C02">
        <w:rPr>
          <w:rFonts w:ascii="Segoe UI" w:hAnsi="Segoe UI" w:cs="Segoe UI"/>
          <w:vanish/>
          <w:color w:val="1F1F1F"/>
          <w:lang w:val="en"/>
        </w:rPr>
        <w:br/>
        <w:t xml:space="preserve">ISO Quest played a major role in helping us obtain ISO 9002 certification in a very short timeframe. However, software alone does not make a complete quality system. The technical support and training that was provided by GQI was also fundamental in our success. Not only were we able to achieve ISO 9002 certification, but I believe that we now have in place a </w:t>
      </w:r>
      <w:r w:rsidRPr="004E1C02">
        <w:rPr>
          <w:rStyle w:val="Strong"/>
          <w:rFonts w:ascii="Segoe UI" w:hAnsi="Segoe UI" w:cs="Segoe UI"/>
          <w:vanish/>
          <w:color w:val="1F1F1F"/>
          <w:lang w:val="en"/>
        </w:rPr>
        <w:t>top notch quality system</w:t>
      </w:r>
      <w:r w:rsidRPr="004E1C02">
        <w:rPr>
          <w:rFonts w:ascii="Segoe UI" w:hAnsi="Segoe UI" w:cs="Segoe UI"/>
          <w:vanish/>
          <w:color w:val="1F1F1F"/>
          <w:lang w:val="en"/>
        </w:rPr>
        <w:t xml:space="preserve"> that will enable us to maintain this preferred status.</w:t>
      </w:r>
    </w:p>
    <w:p w14:paraId="7411CA5B" w14:textId="77777777" w:rsidR="00E3699E" w:rsidRPr="004E1C02" w:rsidRDefault="00E3699E" w:rsidP="00E3699E">
      <w:pPr>
        <w:pStyle w:val="NormalWeb"/>
        <w:shd w:val="clear" w:color="auto" w:fill="FFFFFF"/>
        <w:spacing w:after="240" w:afterAutospacing="0"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Richard D. Nelson</w:t>
      </w:r>
      <w:r w:rsidRPr="004E1C02">
        <w:rPr>
          <w:rFonts w:ascii="Segoe UI" w:hAnsi="Segoe UI" w:cs="Segoe UI"/>
          <w:vanish/>
          <w:color w:val="1F1F1F"/>
          <w:lang w:val="en"/>
        </w:rPr>
        <w:br/>
      </w:r>
      <w:r w:rsidRPr="004E1C02">
        <w:rPr>
          <w:rStyle w:val="Emphasis"/>
          <w:rFonts w:ascii="Segoe UI" w:hAnsi="Segoe UI" w:cs="Segoe UI"/>
          <w:vanish/>
          <w:color w:val="1F1F1F"/>
          <w:lang w:val="en"/>
        </w:rPr>
        <w:t>The Electron Corp.</w:t>
      </w:r>
    </w:p>
    <w:p w14:paraId="698CF73F" w14:textId="77777777" w:rsidR="00E3699E" w:rsidRPr="004E1C02" w:rsidRDefault="00E3699E" w:rsidP="00E3699E">
      <w:pPr>
        <w:pStyle w:val="NormalWeb"/>
        <w:numPr>
          <w:ilvl w:val="0"/>
          <w:numId w:val="14"/>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We found GQI’s ISOQuest software was closest in meeting our requirements for complete management of the documents and training, ease of use, document linking, and pricing for site use, set-up, training and maintenance.</w:t>
      </w:r>
      <w:r w:rsidRPr="004E1C02">
        <w:rPr>
          <w:rFonts w:ascii="Segoe UI" w:hAnsi="Segoe UI" w:cs="Segoe UI"/>
          <w:vanish/>
          <w:color w:val="1F1F1F"/>
          <w:lang w:val="en"/>
        </w:rPr>
        <w:br/>
        <w:t xml:space="preserve">The installation and training were well received. Personnel who attended training could </w:t>
      </w:r>
      <w:r w:rsidRPr="004E1C02">
        <w:rPr>
          <w:rStyle w:val="Strong"/>
          <w:rFonts w:ascii="Segoe UI" w:hAnsi="Segoe UI" w:cs="Segoe UI"/>
          <w:vanish/>
          <w:color w:val="1F1F1F"/>
          <w:lang w:val="en"/>
        </w:rPr>
        <w:t>immediately see the benefits</w:t>
      </w:r>
      <w:r w:rsidRPr="004E1C02">
        <w:rPr>
          <w:rFonts w:ascii="Segoe UI" w:hAnsi="Segoe UI" w:cs="Segoe UI"/>
          <w:vanish/>
          <w:color w:val="1F1F1F"/>
          <w:lang w:val="en"/>
        </w:rPr>
        <w:t xml:space="preserve"> of the ISOQuest system versus the current paper system. We are </w:t>
      </w:r>
      <w:r w:rsidRPr="004E1C02">
        <w:rPr>
          <w:rStyle w:val="Strong"/>
          <w:rFonts w:ascii="Segoe UI" w:hAnsi="Segoe UI" w:cs="Segoe UI"/>
          <w:vanish/>
          <w:color w:val="1F1F1F"/>
          <w:lang w:val="en"/>
        </w:rPr>
        <w:t>very pleased</w:t>
      </w:r>
      <w:r w:rsidRPr="004E1C02">
        <w:rPr>
          <w:rFonts w:ascii="Segoe UI" w:hAnsi="Segoe UI" w:cs="Segoe UI"/>
          <w:vanish/>
          <w:color w:val="1F1F1F"/>
          <w:lang w:val="en"/>
        </w:rPr>
        <w:t xml:space="preserve"> with how ISOQuest is working.</w:t>
      </w:r>
    </w:p>
    <w:p w14:paraId="5FF62532"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Linda Dodd</w:t>
      </w:r>
      <w:r w:rsidRPr="004E1C02">
        <w:rPr>
          <w:rFonts w:ascii="Segoe UI" w:hAnsi="Segoe UI" w:cs="Segoe UI"/>
          <w:vanish/>
          <w:color w:val="1F1F1F"/>
          <w:lang w:val="en"/>
        </w:rPr>
        <w:br/>
      </w:r>
      <w:r w:rsidRPr="004E1C02">
        <w:rPr>
          <w:rStyle w:val="Emphasis"/>
          <w:rFonts w:ascii="Segoe UI" w:hAnsi="Segoe UI" w:cs="Segoe UI"/>
          <w:vanish/>
          <w:color w:val="1F1F1F"/>
          <w:lang w:val="en"/>
        </w:rPr>
        <w:t>QA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Leiner-Davis Gelatin</w:t>
      </w:r>
    </w:p>
    <w:p w14:paraId="00FDCBEE" w14:textId="77777777" w:rsidR="00E3699E" w:rsidRPr="004E1C02" w:rsidRDefault="00E3699E" w:rsidP="00E3699E">
      <w:pPr>
        <w:pStyle w:val="NormalWeb"/>
        <w:numPr>
          <w:ilvl w:val="0"/>
          <w:numId w:val="14"/>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has </w:t>
      </w:r>
      <w:r w:rsidRPr="004E1C02">
        <w:rPr>
          <w:rStyle w:val="Strong"/>
          <w:rFonts w:ascii="Segoe UI" w:hAnsi="Segoe UI" w:cs="Segoe UI"/>
          <w:vanish/>
          <w:color w:val="1F1F1F"/>
          <w:lang w:val="en"/>
        </w:rPr>
        <w:t>reduced the costs</w:t>
      </w:r>
      <w:r w:rsidRPr="004E1C02">
        <w:rPr>
          <w:rFonts w:ascii="Segoe UI" w:hAnsi="Segoe UI" w:cs="Segoe UI"/>
          <w:vanish/>
          <w:color w:val="1F1F1F"/>
          <w:lang w:val="en"/>
        </w:rPr>
        <w:t xml:space="preserve"> of maintaining our quality system while at the same time improving it. In my department alone, the software has allowed my Quality System Administrator to assume additional tasks as she now longer is required to devote all of her time to quality system maintenance. Also, the ease of use has allowed all departments to utilize the ISOQuest software to enhance their area of the quality system, involving our overall quality without significant investment.</w:t>
      </w:r>
    </w:p>
    <w:p w14:paraId="238517FE"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43F63D65" w14:textId="77777777" w:rsidR="00E3699E" w:rsidRPr="004E1C02" w:rsidRDefault="00E3699E" w:rsidP="00E3699E">
      <w:pPr>
        <w:pStyle w:val="NormalWeb"/>
        <w:numPr>
          <w:ilvl w:val="0"/>
          <w:numId w:val="14"/>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The service provided by GQI is </w:t>
      </w:r>
      <w:r w:rsidRPr="004E1C02">
        <w:rPr>
          <w:rStyle w:val="Strong"/>
          <w:rFonts w:ascii="Segoe UI" w:hAnsi="Segoe UI" w:cs="Segoe UI"/>
          <w:vanish/>
          <w:color w:val="1F1F1F"/>
          <w:lang w:val="en"/>
        </w:rPr>
        <w:t>impeccable</w:t>
      </w:r>
      <w:r w:rsidRPr="004E1C02">
        <w:rPr>
          <w:rFonts w:ascii="Segoe UI" w:hAnsi="Segoe UI" w:cs="Segoe UI"/>
          <w:vanish/>
          <w:color w:val="1F1F1F"/>
          <w:lang w:val="en"/>
        </w:rPr>
        <w:t>. From initial training and setup, to integration with our networks, to additional specialized programming, GQI personnel have be professional and have worked closely with DMC-2 personnel to ensure the success of the ISOQuest software.</w:t>
      </w:r>
    </w:p>
    <w:p w14:paraId="589E3407"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483EDB17" w14:textId="77777777" w:rsidR="00E3699E" w:rsidRPr="004E1C02" w:rsidRDefault="00E3699E" w:rsidP="00E3699E">
      <w:pPr>
        <w:rPr>
          <w:sz w:val="24"/>
          <w:szCs w:val="24"/>
        </w:rPr>
      </w:pPr>
    </w:p>
    <w:p w14:paraId="2E67E66F" w14:textId="77777777" w:rsidR="00E3699E" w:rsidRPr="004E1C02" w:rsidRDefault="00E3699E" w:rsidP="00E3699E">
      <w:pPr>
        <w:rPr>
          <w:sz w:val="24"/>
          <w:szCs w:val="24"/>
        </w:rPr>
      </w:pPr>
    </w:p>
    <w:p w14:paraId="63000B6F" w14:textId="77777777" w:rsidR="00E3699E" w:rsidRPr="004E1C02" w:rsidRDefault="00E3699E" w:rsidP="00E3699E">
      <w:pPr>
        <w:pStyle w:val="NormalWeb"/>
        <w:numPr>
          <w:ilvl w:val="0"/>
          <w:numId w:val="15"/>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 am personally </w:t>
      </w:r>
      <w:r w:rsidRPr="004E1C02">
        <w:rPr>
          <w:rStyle w:val="Strong"/>
          <w:rFonts w:ascii="Segoe UI" w:hAnsi="Segoe UI" w:cs="Segoe UI"/>
          <w:vanish/>
          <w:color w:val="1F1F1F"/>
          <w:lang w:val="en"/>
        </w:rPr>
        <w:t>very pleased with ISOQuest</w:t>
      </w:r>
      <w:r w:rsidRPr="004E1C02">
        <w:rPr>
          <w:rFonts w:ascii="Segoe UI" w:hAnsi="Segoe UI" w:cs="Segoe UI"/>
          <w:vanish/>
          <w:color w:val="1F1F1F"/>
          <w:lang w:val="en"/>
        </w:rPr>
        <w:t>, and with the responsiveness with which you have made changes requested by us.</w:t>
      </w:r>
      <w:r w:rsidRPr="004E1C02">
        <w:rPr>
          <w:rFonts w:ascii="Segoe UI" w:hAnsi="Segoe UI" w:cs="Segoe UI"/>
          <w:vanish/>
          <w:color w:val="1F1F1F"/>
          <w:lang w:val="en"/>
        </w:rPr>
        <w:br/>
        <w:t xml:space="preserve">The feedback from users has been </w:t>
      </w:r>
      <w:r w:rsidRPr="004E1C02">
        <w:rPr>
          <w:rStyle w:val="Strong"/>
          <w:rFonts w:ascii="Segoe UI" w:hAnsi="Segoe UI" w:cs="Segoe UI"/>
          <w:vanish/>
          <w:color w:val="1F1F1F"/>
          <w:lang w:val="en"/>
        </w:rPr>
        <w:t>consistently positive</w:t>
      </w:r>
      <w:r w:rsidRPr="004E1C02">
        <w:rPr>
          <w:rFonts w:ascii="Segoe UI" w:hAnsi="Segoe UI" w:cs="Segoe UI"/>
          <w:vanish/>
          <w:color w:val="1F1F1F"/>
          <w:lang w:val="en"/>
        </w:rPr>
        <w:t>.</w:t>
      </w:r>
    </w:p>
    <w:p w14:paraId="13C39CBC"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Robin Dhillon</w:t>
      </w:r>
      <w:r w:rsidRPr="004E1C02">
        <w:rPr>
          <w:rFonts w:ascii="Segoe UI" w:hAnsi="Segoe UI" w:cs="Segoe UI"/>
          <w:vanish/>
          <w:color w:val="1F1F1F"/>
          <w:lang w:val="en"/>
        </w:rPr>
        <w:br/>
      </w:r>
      <w:r w:rsidRPr="004E1C02">
        <w:rPr>
          <w:rStyle w:val="Emphasis"/>
          <w:rFonts w:ascii="Segoe UI" w:hAnsi="Segoe UI" w:cs="Segoe UI"/>
          <w:vanish/>
          <w:color w:val="1F1F1F"/>
          <w:lang w:val="en"/>
        </w:rPr>
        <w:t>Manager, PMCC and ISO Quality Office</w:t>
      </w:r>
      <w:r w:rsidRPr="004E1C02">
        <w:rPr>
          <w:rFonts w:ascii="Segoe UI" w:hAnsi="Segoe UI" w:cs="Segoe UI"/>
          <w:vanish/>
          <w:color w:val="1F1F1F"/>
          <w:lang w:val="en"/>
        </w:rPr>
        <w:br/>
      </w:r>
      <w:r w:rsidRPr="004E1C02">
        <w:rPr>
          <w:rStyle w:val="Emphasis"/>
          <w:rFonts w:ascii="Segoe UI" w:hAnsi="Segoe UI" w:cs="Segoe UI"/>
          <w:vanish/>
          <w:color w:val="1F1F1F"/>
          <w:lang w:val="en"/>
        </w:rPr>
        <w:t>BMO (Bank of Montreal)</w:t>
      </w:r>
    </w:p>
    <w:p w14:paraId="526091FE" w14:textId="77777777" w:rsidR="00E3699E" w:rsidRPr="004E1C02" w:rsidRDefault="00E3699E" w:rsidP="00E3699E">
      <w:pPr>
        <w:pStyle w:val="NormalWeb"/>
        <w:numPr>
          <w:ilvl w:val="0"/>
          <w:numId w:val="15"/>
        </w:numPr>
        <w:shd w:val="clear" w:color="auto" w:fill="FFFFFF"/>
        <w:spacing w:line="240" w:lineRule="atLeast"/>
        <w:ind w:firstLine="480"/>
        <w:rPr>
          <w:rFonts w:ascii="Segoe UI" w:hAnsi="Segoe UI" w:cs="Segoe UI"/>
          <w:color w:val="1F1F1F"/>
          <w:lang w:val="en"/>
        </w:rPr>
      </w:pPr>
      <w:r w:rsidRPr="004E1C02">
        <w:rPr>
          <w:rFonts w:ascii="Segoe UI" w:hAnsi="Segoe UI" w:cs="Segoe UI"/>
          <w:color w:val="1F1F1F"/>
          <w:lang w:val="en"/>
        </w:rPr>
        <w:t xml:space="preserve">GQI has </w:t>
      </w:r>
      <w:r w:rsidRPr="004E1C02">
        <w:rPr>
          <w:rStyle w:val="Strong"/>
          <w:rFonts w:ascii="Segoe UI" w:hAnsi="Segoe UI" w:cs="Segoe UI"/>
          <w:color w:val="1F1F1F"/>
          <w:lang w:val="en"/>
        </w:rPr>
        <w:t xml:space="preserve">exceeded our expectations </w:t>
      </w:r>
      <w:r w:rsidRPr="004E1C02">
        <w:rPr>
          <w:rFonts w:ascii="Segoe UI" w:hAnsi="Segoe UI" w:cs="Segoe UI"/>
          <w:color w:val="1F1F1F"/>
          <w:lang w:val="en"/>
        </w:rPr>
        <w:t>in every way. Their customer support is outstanding and the software is maintenance free, our IT department calls it "Hands Off" software. The Quality Assurance Group is now able to focus on the content of the system rather than upkeep and trouble shooting.</w:t>
      </w:r>
    </w:p>
    <w:p w14:paraId="5DCD91DE" w14:textId="77777777" w:rsidR="00E3699E" w:rsidRPr="008A0BE6" w:rsidRDefault="00E3699E" w:rsidP="00E3699E">
      <w:pPr>
        <w:pStyle w:val="NormalWeb"/>
        <w:shd w:val="clear" w:color="auto" w:fill="FFFFFF"/>
        <w:spacing w:line="240" w:lineRule="atLeast"/>
        <w:ind w:left="720"/>
        <w:jc w:val="right"/>
        <w:rPr>
          <w:rFonts w:ascii="Segoe UI" w:hAnsi="Segoe UI" w:cs="Segoe UI"/>
          <w:color w:val="1F1F1F"/>
          <w:sz w:val="18"/>
          <w:szCs w:val="18"/>
          <w:lang w:val="en"/>
        </w:rPr>
      </w:pPr>
      <w:r w:rsidRPr="008A0BE6">
        <w:rPr>
          <w:rStyle w:val="Emphasis"/>
          <w:rFonts w:ascii="Segoe UI" w:hAnsi="Segoe UI" w:cs="Segoe UI"/>
          <w:color w:val="1F1F1F"/>
          <w:sz w:val="18"/>
          <w:szCs w:val="18"/>
          <w:lang w:val="en"/>
        </w:rPr>
        <w:t xml:space="preserve">Frederick Smith </w:t>
      </w:r>
      <w:r w:rsidRPr="008A0BE6">
        <w:rPr>
          <w:rFonts w:ascii="Segoe UI" w:hAnsi="Segoe UI" w:cs="Segoe UI"/>
          <w:color w:val="1F1F1F"/>
          <w:sz w:val="18"/>
          <w:szCs w:val="18"/>
          <w:lang w:val="en"/>
        </w:rPr>
        <w:br/>
      </w:r>
      <w:r w:rsidRPr="008A0BE6">
        <w:rPr>
          <w:rStyle w:val="Emphasis"/>
          <w:rFonts w:ascii="Segoe UI" w:hAnsi="Segoe UI" w:cs="Segoe UI"/>
          <w:color w:val="1F1F1F"/>
          <w:sz w:val="18"/>
          <w:szCs w:val="18"/>
          <w:lang w:val="en"/>
        </w:rPr>
        <w:t xml:space="preserve">Quality Engineer </w:t>
      </w:r>
      <w:r w:rsidRPr="008A0BE6">
        <w:rPr>
          <w:rFonts w:ascii="Segoe UI" w:hAnsi="Segoe UI" w:cs="Segoe UI"/>
          <w:color w:val="1F1F1F"/>
          <w:sz w:val="18"/>
          <w:szCs w:val="18"/>
          <w:lang w:val="en"/>
        </w:rPr>
        <w:br/>
      </w:r>
      <w:r w:rsidRPr="008A0BE6">
        <w:rPr>
          <w:rStyle w:val="Emphasis"/>
          <w:rFonts w:ascii="Segoe UI" w:hAnsi="Segoe UI" w:cs="Segoe UI"/>
          <w:color w:val="1F1F1F"/>
          <w:sz w:val="18"/>
          <w:szCs w:val="18"/>
          <w:lang w:val="en"/>
        </w:rPr>
        <w:t xml:space="preserve">H. C. </w:t>
      </w:r>
      <w:proofErr w:type="spellStart"/>
      <w:r w:rsidRPr="008A0BE6">
        <w:rPr>
          <w:rStyle w:val="Emphasis"/>
          <w:rFonts w:ascii="Segoe UI" w:hAnsi="Segoe UI" w:cs="Segoe UI"/>
          <w:color w:val="1F1F1F"/>
          <w:sz w:val="18"/>
          <w:szCs w:val="18"/>
          <w:lang w:val="en"/>
        </w:rPr>
        <w:t>Starck</w:t>
      </w:r>
      <w:proofErr w:type="spellEnd"/>
      <w:r w:rsidRPr="008A0BE6">
        <w:rPr>
          <w:rStyle w:val="Emphasis"/>
          <w:rFonts w:ascii="Segoe UI" w:hAnsi="Segoe UI" w:cs="Segoe UI"/>
          <w:color w:val="1F1F1F"/>
          <w:sz w:val="18"/>
          <w:szCs w:val="18"/>
          <w:lang w:val="en"/>
        </w:rPr>
        <w:t xml:space="preserve"> Inc.</w:t>
      </w:r>
    </w:p>
    <w:p w14:paraId="3261CE43" w14:textId="77777777" w:rsidR="00E3699E" w:rsidRPr="004E1C02" w:rsidRDefault="00E3699E" w:rsidP="00E3699E">
      <w:pPr>
        <w:pStyle w:val="NormalWeb"/>
        <w:numPr>
          <w:ilvl w:val="0"/>
          <w:numId w:val="15"/>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The ISOQuest software is</w:t>
      </w:r>
      <w:r w:rsidRPr="004E1C02">
        <w:rPr>
          <w:rStyle w:val="Strong"/>
          <w:rFonts w:ascii="Segoe UI" w:hAnsi="Segoe UI" w:cs="Segoe UI"/>
          <w:vanish/>
          <w:color w:val="1F1F1F"/>
          <w:lang w:val="en"/>
        </w:rPr>
        <w:t xml:space="preserve"> invaluable</w:t>
      </w:r>
      <w:r w:rsidRPr="004E1C02">
        <w:rPr>
          <w:rFonts w:ascii="Segoe UI" w:hAnsi="Segoe UI" w:cs="Segoe UI"/>
          <w:vanish/>
          <w:color w:val="1F1F1F"/>
          <w:lang w:val="en"/>
        </w:rPr>
        <w:t xml:space="preserve"> to our company in maintaining our QS9000 certification. It has become the backbone in our quality system. The documentation control, internal audit, and non-conformance/corrective action/preventative action modules have proven to be particularly effective. The software is easy to use, intuitive, and because of this, accepted throughout the company.</w:t>
      </w:r>
    </w:p>
    <w:p w14:paraId="6D32A74B"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4B48E8F9" w14:textId="77777777" w:rsidR="00E3699E" w:rsidRPr="004E1C02" w:rsidRDefault="00E3699E" w:rsidP="00E3699E">
      <w:pPr>
        <w:pStyle w:val="NormalWeb"/>
        <w:numPr>
          <w:ilvl w:val="0"/>
          <w:numId w:val="15"/>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Based on our evaluations and risk assessments, ISOQuest was the </w:t>
      </w:r>
      <w:r w:rsidRPr="004E1C02">
        <w:rPr>
          <w:rStyle w:val="Strong"/>
          <w:rFonts w:ascii="Segoe UI" w:hAnsi="Segoe UI" w:cs="Segoe UI"/>
          <w:vanish/>
          <w:color w:val="1F1F1F"/>
          <w:lang w:val="en"/>
        </w:rPr>
        <w:t>best fit for our company</w:t>
      </w:r>
      <w:r w:rsidRPr="004E1C02">
        <w:rPr>
          <w:rFonts w:ascii="Segoe UI" w:hAnsi="Segoe UI" w:cs="Segoe UI"/>
          <w:vanish/>
          <w:color w:val="1F1F1F"/>
          <w:lang w:val="en"/>
        </w:rPr>
        <w:t xml:space="preserve">. </w:t>
      </w:r>
      <w:r w:rsidRPr="004E1C02">
        <w:rPr>
          <w:rFonts w:ascii="Segoe UI" w:hAnsi="Segoe UI" w:cs="Segoe UI"/>
          <w:vanish/>
          <w:color w:val="1F1F1F"/>
          <w:lang w:val="en"/>
        </w:rPr>
        <w:br/>
        <w:t>Since we have installed ISOQuest at our facility, our document control system has received commendations in ISO and Safety audits on its use at all levels of our facility, ease of access of procedures and detailed training records for employees.</w:t>
      </w:r>
    </w:p>
    <w:p w14:paraId="471E74B2"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 xml:space="preserve">Ralph M Stevens </w:t>
      </w:r>
      <w:r w:rsidRPr="004E1C02">
        <w:rPr>
          <w:rFonts w:ascii="Segoe UI" w:hAnsi="Segoe UI" w:cs="Segoe UI"/>
          <w:vanish/>
          <w:color w:val="1F1F1F"/>
          <w:lang w:val="en"/>
        </w:rPr>
        <w:br/>
      </w:r>
      <w:r w:rsidRPr="004E1C02">
        <w:rPr>
          <w:rStyle w:val="Emphasis"/>
          <w:rFonts w:ascii="Segoe UI" w:hAnsi="Segoe UI" w:cs="Segoe UI"/>
          <w:vanish/>
          <w:color w:val="1F1F1F"/>
          <w:lang w:val="en"/>
        </w:rPr>
        <w:t xml:space="preserve">Training Coordinator </w:t>
      </w:r>
      <w:r w:rsidRPr="004E1C02">
        <w:rPr>
          <w:rFonts w:ascii="Segoe UI" w:hAnsi="Segoe UI" w:cs="Segoe UI"/>
          <w:vanish/>
          <w:color w:val="1F1F1F"/>
          <w:lang w:val="en"/>
        </w:rPr>
        <w:br/>
      </w:r>
      <w:r w:rsidRPr="004E1C02">
        <w:rPr>
          <w:rStyle w:val="Emphasis"/>
          <w:rFonts w:ascii="Segoe UI" w:hAnsi="Segoe UI" w:cs="Segoe UI"/>
          <w:vanish/>
          <w:color w:val="1F1F1F"/>
          <w:lang w:val="en"/>
        </w:rPr>
        <w:t>CYRO Industries</w:t>
      </w:r>
    </w:p>
    <w:p w14:paraId="766F9B24" w14:textId="77777777" w:rsidR="00E3699E" w:rsidRPr="004E1C02" w:rsidRDefault="00E3699E" w:rsidP="00E3699E">
      <w:pPr>
        <w:pStyle w:val="NormalWeb"/>
        <w:numPr>
          <w:ilvl w:val="0"/>
          <w:numId w:val="15"/>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is one of the best multifunctional, integrated packages for QA and related tools. The integration and the high automatic features make this </w:t>
      </w:r>
      <w:r w:rsidRPr="004E1C02">
        <w:rPr>
          <w:rStyle w:val="Strong"/>
          <w:rFonts w:ascii="Segoe UI" w:hAnsi="Segoe UI" w:cs="Segoe UI"/>
          <w:vanish/>
          <w:color w:val="1F1F1F"/>
          <w:lang w:val="en"/>
        </w:rPr>
        <w:t>an exceptional package</w:t>
      </w:r>
      <w:r w:rsidRPr="004E1C02">
        <w:rPr>
          <w:rFonts w:ascii="Segoe UI" w:hAnsi="Segoe UI" w:cs="Segoe UI"/>
          <w:vanish/>
          <w:color w:val="1F1F1F"/>
          <w:lang w:val="en"/>
        </w:rPr>
        <w:t xml:space="preserve"> for any company.</w:t>
      </w:r>
    </w:p>
    <w:p w14:paraId="329FA30C"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 xml:space="preserve">Ivan Brinovcar </w:t>
      </w:r>
      <w:r w:rsidRPr="004E1C02">
        <w:rPr>
          <w:rFonts w:ascii="Segoe UI" w:hAnsi="Segoe UI" w:cs="Segoe UI"/>
          <w:vanish/>
          <w:color w:val="1F1F1F"/>
          <w:lang w:val="en"/>
        </w:rPr>
        <w:br/>
      </w:r>
      <w:r w:rsidRPr="004E1C02">
        <w:rPr>
          <w:rStyle w:val="Emphasis"/>
          <w:rFonts w:ascii="Segoe UI" w:hAnsi="Segoe UI" w:cs="Segoe UI"/>
          <w:vanish/>
          <w:color w:val="1F1F1F"/>
          <w:lang w:val="en"/>
        </w:rPr>
        <w:t>QS 9000 Management Representative</w:t>
      </w:r>
      <w:r w:rsidRPr="004E1C02">
        <w:rPr>
          <w:rFonts w:ascii="Segoe UI" w:hAnsi="Segoe UI" w:cs="Segoe UI"/>
          <w:vanish/>
          <w:color w:val="1F1F1F"/>
          <w:lang w:val="en"/>
        </w:rPr>
        <w:br/>
      </w:r>
      <w:r w:rsidRPr="004E1C02">
        <w:rPr>
          <w:rStyle w:val="Emphasis"/>
          <w:rFonts w:ascii="Segoe UI" w:hAnsi="Segoe UI" w:cs="Segoe UI"/>
          <w:vanish/>
          <w:color w:val="1F1F1F"/>
          <w:lang w:val="en"/>
        </w:rPr>
        <w:t>General Seating of Canada</w:t>
      </w:r>
    </w:p>
    <w:p w14:paraId="313EDDA6" w14:textId="77777777" w:rsidR="00E3699E" w:rsidRPr="004E1C02" w:rsidRDefault="00E3699E" w:rsidP="00E3699E">
      <w:pPr>
        <w:pStyle w:val="NormalWeb"/>
        <w:numPr>
          <w:ilvl w:val="0"/>
          <w:numId w:val="15"/>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While other products appeared to adequately meet our needs, we felt that ISOQuest would best meet our needs in the areas of user interface, functionality, cost, training and support – and GQI has delivered.</w:t>
      </w:r>
      <w:r w:rsidRPr="004E1C02">
        <w:rPr>
          <w:rFonts w:ascii="Segoe UI" w:hAnsi="Segoe UI" w:cs="Segoe UI"/>
          <w:vanish/>
          <w:color w:val="1F1F1F"/>
          <w:lang w:val="en"/>
        </w:rPr>
        <w:br/>
        <w:t xml:space="preserve">ISO Quest played a major role in helping us obtain ISO 9002 certification in a very short timeframe. However, software alone does not make a complete quality system. The technical support and training that was provided by GQI was also fundamental in our success. Not only were we able to achieve ISO 9002 certification, but I believe that we now have in place a </w:t>
      </w:r>
      <w:r w:rsidRPr="004E1C02">
        <w:rPr>
          <w:rStyle w:val="Strong"/>
          <w:rFonts w:ascii="Segoe UI" w:hAnsi="Segoe UI" w:cs="Segoe UI"/>
          <w:vanish/>
          <w:color w:val="1F1F1F"/>
          <w:lang w:val="en"/>
        </w:rPr>
        <w:t>top notch quality system</w:t>
      </w:r>
      <w:r w:rsidRPr="004E1C02">
        <w:rPr>
          <w:rFonts w:ascii="Segoe UI" w:hAnsi="Segoe UI" w:cs="Segoe UI"/>
          <w:vanish/>
          <w:color w:val="1F1F1F"/>
          <w:lang w:val="en"/>
        </w:rPr>
        <w:t xml:space="preserve"> that will enable us to maintain this preferred status.</w:t>
      </w:r>
    </w:p>
    <w:p w14:paraId="53C9FE6C" w14:textId="77777777" w:rsidR="00E3699E" w:rsidRPr="004E1C02" w:rsidRDefault="00E3699E" w:rsidP="00E3699E">
      <w:pPr>
        <w:pStyle w:val="NormalWeb"/>
        <w:shd w:val="clear" w:color="auto" w:fill="FFFFFF"/>
        <w:spacing w:after="240" w:afterAutospacing="0"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Richard D. Nelson</w:t>
      </w:r>
      <w:r w:rsidRPr="004E1C02">
        <w:rPr>
          <w:rFonts w:ascii="Segoe UI" w:hAnsi="Segoe UI" w:cs="Segoe UI"/>
          <w:vanish/>
          <w:color w:val="1F1F1F"/>
          <w:lang w:val="en"/>
        </w:rPr>
        <w:br/>
      </w:r>
      <w:r w:rsidRPr="004E1C02">
        <w:rPr>
          <w:rStyle w:val="Emphasis"/>
          <w:rFonts w:ascii="Segoe UI" w:hAnsi="Segoe UI" w:cs="Segoe UI"/>
          <w:vanish/>
          <w:color w:val="1F1F1F"/>
          <w:lang w:val="en"/>
        </w:rPr>
        <w:t>The Electron Corp.</w:t>
      </w:r>
    </w:p>
    <w:p w14:paraId="07325C44" w14:textId="77777777" w:rsidR="00E3699E" w:rsidRPr="004E1C02" w:rsidRDefault="00E3699E" w:rsidP="00E3699E">
      <w:pPr>
        <w:pStyle w:val="NormalWeb"/>
        <w:numPr>
          <w:ilvl w:val="0"/>
          <w:numId w:val="15"/>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We found GQI’s ISOQuest software was closest in meeting our requirements for complete management of the documents and training, ease of use, document linking, and pricing for site use, set-up, training and maintenance.</w:t>
      </w:r>
      <w:r w:rsidRPr="004E1C02">
        <w:rPr>
          <w:rFonts w:ascii="Segoe UI" w:hAnsi="Segoe UI" w:cs="Segoe UI"/>
          <w:vanish/>
          <w:color w:val="1F1F1F"/>
          <w:lang w:val="en"/>
        </w:rPr>
        <w:br/>
        <w:t xml:space="preserve">The installation and training were well received. Personnel who attended training could </w:t>
      </w:r>
      <w:r w:rsidRPr="004E1C02">
        <w:rPr>
          <w:rStyle w:val="Strong"/>
          <w:rFonts w:ascii="Segoe UI" w:hAnsi="Segoe UI" w:cs="Segoe UI"/>
          <w:vanish/>
          <w:color w:val="1F1F1F"/>
          <w:lang w:val="en"/>
        </w:rPr>
        <w:t>immediately see the benefits</w:t>
      </w:r>
      <w:r w:rsidRPr="004E1C02">
        <w:rPr>
          <w:rFonts w:ascii="Segoe UI" w:hAnsi="Segoe UI" w:cs="Segoe UI"/>
          <w:vanish/>
          <w:color w:val="1F1F1F"/>
          <w:lang w:val="en"/>
        </w:rPr>
        <w:t xml:space="preserve"> of the ISOQuest system versus the current paper system. We are </w:t>
      </w:r>
      <w:r w:rsidRPr="004E1C02">
        <w:rPr>
          <w:rStyle w:val="Strong"/>
          <w:rFonts w:ascii="Segoe UI" w:hAnsi="Segoe UI" w:cs="Segoe UI"/>
          <w:vanish/>
          <w:color w:val="1F1F1F"/>
          <w:lang w:val="en"/>
        </w:rPr>
        <w:t>very pleased</w:t>
      </w:r>
      <w:r w:rsidRPr="004E1C02">
        <w:rPr>
          <w:rFonts w:ascii="Segoe UI" w:hAnsi="Segoe UI" w:cs="Segoe UI"/>
          <w:vanish/>
          <w:color w:val="1F1F1F"/>
          <w:lang w:val="en"/>
        </w:rPr>
        <w:t xml:space="preserve"> with how ISOQuest is working.</w:t>
      </w:r>
    </w:p>
    <w:p w14:paraId="320A46D0"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Linda Dodd</w:t>
      </w:r>
      <w:r w:rsidRPr="004E1C02">
        <w:rPr>
          <w:rFonts w:ascii="Segoe UI" w:hAnsi="Segoe UI" w:cs="Segoe UI"/>
          <w:vanish/>
          <w:color w:val="1F1F1F"/>
          <w:lang w:val="en"/>
        </w:rPr>
        <w:br/>
      </w:r>
      <w:r w:rsidRPr="004E1C02">
        <w:rPr>
          <w:rStyle w:val="Emphasis"/>
          <w:rFonts w:ascii="Segoe UI" w:hAnsi="Segoe UI" w:cs="Segoe UI"/>
          <w:vanish/>
          <w:color w:val="1F1F1F"/>
          <w:lang w:val="en"/>
        </w:rPr>
        <w:t>QA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Leiner-Davis Gelatin</w:t>
      </w:r>
    </w:p>
    <w:p w14:paraId="4F4B768C" w14:textId="77777777" w:rsidR="00E3699E" w:rsidRPr="004E1C02" w:rsidRDefault="00E3699E" w:rsidP="00E3699E">
      <w:pPr>
        <w:pStyle w:val="NormalWeb"/>
        <w:numPr>
          <w:ilvl w:val="0"/>
          <w:numId w:val="15"/>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has </w:t>
      </w:r>
      <w:r w:rsidRPr="004E1C02">
        <w:rPr>
          <w:rStyle w:val="Strong"/>
          <w:rFonts w:ascii="Segoe UI" w:hAnsi="Segoe UI" w:cs="Segoe UI"/>
          <w:vanish/>
          <w:color w:val="1F1F1F"/>
          <w:lang w:val="en"/>
        </w:rPr>
        <w:t>reduced the costs</w:t>
      </w:r>
      <w:r w:rsidRPr="004E1C02">
        <w:rPr>
          <w:rFonts w:ascii="Segoe UI" w:hAnsi="Segoe UI" w:cs="Segoe UI"/>
          <w:vanish/>
          <w:color w:val="1F1F1F"/>
          <w:lang w:val="en"/>
        </w:rPr>
        <w:t xml:space="preserve"> of maintaining our quality system while at the same time improving it. In my department alone, the software has allowed my Quality System Administrator to assume additional tasks as she now longer is required to devote all of her time to quality system maintenance. Also, the ease of use has allowed all departments to utilize the ISOQuest software to enhance their area of the quality system, involving our overall quality without significant investment.</w:t>
      </w:r>
    </w:p>
    <w:p w14:paraId="1D0FC2A9"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00AB9328" w14:textId="77777777" w:rsidR="00E3699E" w:rsidRPr="004E1C02" w:rsidRDefault="00E3699E" w:rsidP="00E3699E">
      <w:pPr>
        <w:pStyle w:val="NormalWeb"/>
        <w:numPr>
          <w:ilvl w:val="0"/>
          <w:numId w:val="15"/>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The service provided by GQI is </w:t>
      </w:r>
      <w:r w:rsidRPr="004E1C02">
        <w:rPr>
          <w:rStyle w:val="Strong"/>
          <w:rFonts w:ascii="Segoe UI" w:hAnsi="Segoe UI" w:cs="Segoe UI"/>
          <w:vanish/>
          <w:color w:val="1F1F1F"/>
          <w:lang w:val="en"/>
        </w:rPr>
        <w:t>impeccable</w:t>
      </w:r>
      <w:r w:rsidRPr="004E1C02">
        <w:rPr>
          <w:rFonts w:ascii="Segoe UI" w:hAnsi="Segoe UI" w:cs="Segoe UI"/>
          <w:vanish/>
          <w:color w:val="1F1F1F"/>
          <w:lang w:val="en"/>
        </w:rPr>
        <w:t>. From initial training and setup, to integration with our networks, to additional specialized programming, GQI personnel have be professional and have worked closely with DMC-2 personnel to ensure the success of the ISOQuest software.</w:t>
      </w:r>
    </w:p>
    <w:p w14:paraId="51391D21"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171F4C4A" w14:textId="77777777" w:rsidR="00E3699E" w:rsidRPr="004E1C02" w:rsidRDefault="00E3699E" w:rsidP="00E3699E">
      <w:pPr>
        <w:pStyle w:val="NormalWeb"/>
        <w:numPr>
          <w:ilvl w:val="0"/>
          <w:numId w:val="16"/>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 am personally </w:t>
      </w:r>
      <w:r w:rsidRPr="004E1C02">
        <w:rPr>
          <w:rStyle w:val="Strong"/>
          <w:rFonts w:ascii="Segoe UI" w:hAnsi="Segoe UI" w:cs="Segoe UI"/>
          <w:vanish/>
          <w:color w:val="1F1F1F"/>
          <w:lang w:val="en"/>
        </w:rPr>
        <w:t>very pleased with ISOQuest</w:t>
      </w:r>
      <w:r w:rsidRPr="004E1C02">
        <w:rPr>
          <w:rFonts w:ascii="Segoe UI" w:hAnsi="Segoe UI" w:cs="Segoe UI"/>
          <w:vanish/>
          <w:color w:val="1F1F1F"/>
          <w:lang w:val="en"/>
        </w:rPr>
        <w:t>, and with the responsiveness with which you have made changes requested by us.</w:t>
      </w:r>
      <w:r w:rsidRPr="004E1C02">
        <w:rPr>
          <w:rFonts w:ascii="Segoe UI" w:hAnsi="Segoe UI" w:cs="Segoe UI"/>
          <w:vanish/>
          <w:color w:val="1F1F1F"/>
          <w:lang w:val="en"/>
        </w:rPr>
        <w:br/>
        <w:t xml:space="preserve">The feedback from users has been </w:t>
      </w:r>
      <w:r w:rsidRPr="004E1C02">
        <w:rPr>
          <w:rStyle w:val="Strong"/>
          <w:rFonts w:ascii="Segoe UI" w:hAnsi="Segoe UI" w:cs="Segoe UI"/>
          <w:vanish/>
          <w:color w:val="1F1F1F"/>
          <w:lang w:val="en"/>
        </w:rPr>
        <w:t>consistently positive</w:t>
      </w:r>
      <w:r w:rsidRPr="004E1C02">
        <w:rPr>
          <w:rFonts w:ascii="Segoe UI" w:hAnsi="Segoe UI" w:cs="Segoe UI"/>
          <w:vanish/>
          <w:color w:val="1F1F1F"/>
          <w:lang w:val="en"/>
        </w:rPr>
        <w:t>.</w:t>
      </w:r>
    </w:p>
    <w:p w14:paraId="26BE74E6"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Robin Dhillon</w:t>
      </w:r>
      <w:r w:rsidRPr="004E1C02">
        <w:rPr>
          <w:rFonts w:ascii="Segoe UI" w:hAnsi="Segoe UI" w:cs="Segoe UI"/>
          <w:vanish/>
          <w:color w:val="1F1F1F"/>
          <w:lang w:val="en"/>
        </w:rPr>
        <w:br/>
      </w:r>
      <w:r w:rsidRPr="004E1C02">
        <w:rPr>
          <w:rStyle w:val="Emphasis"/>
          <w:rFonts w:ascii="Segoe UI" w:hAnsi="Segoe UI" w:cs="Segoe UI"/>
          <w:vanish/>
          <w:color w:val="1F1F1F"/>
          <w:lang w:val="en"/>
        </w:rPr>
        <w:t>Manager, PMCC and ISO Quality Office</w:t>
      </w:r>
      <w:r w:rsidRPr="004E1C02">
        <w:rPr>
          <w:rFonts w:ascii="Segoe UI" w:hAnsi="Segoe UI" w:cs="Segoe UI"/>
          <w:vanish/>
          <w:color w:val="1F1F1F"/>
          <w:lang w:val="en"/>
        </w:rPr>
        <w:br/>
      </w:r>
      <w:r w:rsidRPr="004E1C02">
        <w:rPr>
          <w:rStyle w:val="Emphasis"/>
          <w:rFonts w:ascii="Segoe UI" w:hAnsi="Segoe UI" w:cs="Segoe UI"/>
          <w:vanish/>
          <w:color w:val="1F1F1F"/>
          <w:lang w:val="en"/>
        </w:rPr>
        <w:t>BMO (Bank of Montreal)</w:t>
      </w:r>
    </w:p>
    <w:p w14:paraId="73975000" w14:textId="77777777" w:rsidR="00E3699E" w:rsidRPr="004E1C02" w:rsidRDefault="00E3699E" w:rsidP="00E3699E">
      <w:pPr>
        <w:pStyle w:val="NormalWeb"/>
        <w:numPr>
          <w:ilvl w:val="0"/>
          <w:numId w:val="16"/>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GQI has </w:t>
      </w:r>
      <w:r w:rsidRPr="004E1C02">
        <w:rPr>
          <w:rStyle w:val="Strong"/>
          <w:rFonts w:ascii="Segoe UI" w:hAnsi="Segoe UI" w:cs="Segoe UI"/>
          <w:vanish/>
          <w:color w:val="1F1F1F"/>
          <w:lang w:val="en"/>
        </w:rPr>
        <w:t xml:space="preserve">exceeded our expectations </w:t>
      </w:r>
      <w:r w:rsidRPr="004E1C02">
        <w:rPr>
          <w:rFonts w:ascii="Segoe UI" w:hAnsi="Segoe UI" w:cs="Segoe UI"/>
          <w:vanish/>
          <w:color w:val="1F1F1F"/>
          <w:lang w:val="en"/>
        </w:rPr>
        <w:t>in every way. Their customer support is outstanding and the software is maintenance free, our IT department calls it "Hands Off" software. The Quality Assurance Group is now able to focus on the content of the system rather than upkeep and trouble shooting.</w:t>
      </w:r>
    </w:p>
    <w:p w14:paraId="0EE515E6"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 xml:space="preserve">Frederick Smith </w:t>
      </w:r>
      <w:r w:rsidRPr="004E1C02">
        <w:rPr>
          <w:rFonts w:ascii="Segoe UI" w:hAnsi="Segoe UI" w:cs="Segoe UI"/>
          <w:vanish/>
          <w:color w:val="1F1F1F"/>
          <w:lang w:val="en"/>
        </w:rPr>
        <w:br/>
      </w:r>
      <w:r w:rsidRPr="004E1C02">
        <w:rPr>
          <w:rStyle w:val="Emphasis"/>
          <w:rFonts w:ascii="Segoe UI" w:hAnsi="Segoe UI" w:cs="Segoe UI"/>
          <w:vanish/>
          <w:color w:val="1F1F1F"/>
          <w:lang w:val="en"/>
        </w:rPr>
        <w:t xml:space="preserve">Quality Engineer </w:t>
      </w:r>
      <w:r w:rsidRPr="004E1C02">
        <w:rPr>
          <w:rFonts w:ascii="Segoe UI" w:hAnsi="Segoe UI" w:cs="Segoe UI"/>
          <w:vanish/>
          <w:color w:val="1F1F1F"/>
          <w:lang w:val="en"/>
        </w:rPr>
        <w:br/>
      </w:r>
      <w:r w:rsidRPr="004E1C02">
        <w:rPr>
          <w:rStyle w:val="Emphasis"/>
          <w:rFonts w:ascii="Segoe UI" w:hAnsi="Segoe UI" w:cs="Segoe UI"/>
          <w:vanish/>
          <w:color w:val="1F1F1F"/>
          <w:lang w:val="en"/>
        </w:rPr>
        <w:t>H. C. Starck Inc.</w:t>
      </w:r>
    </w:p>
    <w:p w14:paraId="0585E2D0" w14:textId="77777777" w:rsidR="00E3699E" w:rsidRPr="004E1C02" w:rsidRDefault="00E3699E" w:rsidP="00E3699E">
      <w:pPr>
        <w:pStyle w:val="NormalWeb"/>
        <w:numPr>
          <w:ilvl w:val="0"/>
          <w:numId w:val="16"/>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The ISOQuest software is</w:t>
      </w:r>
      <w:r w:rsidRPr="004E1C02">
        <w:rPr>
          <w:rStyle w:val="Strong"/>
          <w:rFonts w:ascii="Segoe UI" w:hAnsi="Segoe UI" w:cs="Segoe UI"/>
          <w:vanish/>
          <w:color w:val="1F1F1F"/>
          <w:lang w:val="en"/>
        </w:rPr>
        <w:t xml:space="preserve"> invaluable</w:t>
      </w:r>
      <w:r w:rsidRPr="004E1C02">
        <w:rPr>
          <w:rFonts w:ascii="Segoe UI" w:hAnsi="Segoe UI" w:cs="Segoe UI"/>
          <w:vanish/>
          <w:color w:val="1F1F1F"/>
          <w:lang w:val="en"/>
        </w:rPr>
        <w:t xml:space="preserve"> to our company in maintaining our QS9000 certification. It has become the backbone in our quality system. The documentation control, internal audit, and non-conformance/corrective action/preventative action modules have proven to be particularly effective. The software is easy to use, intuitive, and because of this, accepted throughout the company.</w:t>
      </w:r>
    </w:p>
    <w:p w14:paraId="7C5AF942"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491965EB" w14:textId="77777777" w:rsidR="00E3699E" w:rsidRPr="004E1C02" w:rsidRDefault="00E3699E" w:rsidP="00E3699E">
      <w:pPr>
        <w:pStyle w:val="NormalWeb"/>
        <w:numPr>
          <w:ilvl w:val="0"/>
          <w:numId w:val="16"/>
        </w:numPr>
        <w:shd w:val="clear" w:color="auto" w:fill="FFFFFF"/>
        <w:spacing w:line="240" w:lineRule="atLeast"/>
        <w:ind w:firstLine="480"/>
        <w:rPr>
          <w:rFonts w:ascii="Segoe UI" w:hAnsi="Segoe UI" w:cs="Segoe UI"/>
          <w:color w:val="1F1F1F"/>
          <w:lang w:val="en"/>
        </w:rPr>
      </w:pPr>
      <w:r w:rsidRPr="004E1C02">
        <w:rPr>
          <w:rFonts w:ascii="Segoe UI" w:hAnsi="Segoe UI" w:cs="Segoe UI"/>
          <w:color w:val="1F1F1F"/>
          <w:lang w:val="en"/>
        </w:rPr>
        <w:t xml:space="preserve">Based on our evaluations and risk assessments, ISOQuest was the </w:t>
      </w:r>
      <w:r w:rsidRPr="004E1C02">
        <w:rPr>
          <w:rStyle w:val="Strong"/>
          <w:rFonts w:ascii="Segoe UI" w:hAnsi="Segoe UI" w:cs="Segoe UI"/>
          <w:color w:val="1F1F1F"/>
          <w:lang w:val="en"/>
        </w:rPr>
        <w:t>best fit for our company</w:t>
      </w:r>
      <w:r w:rsidRPr="004E1C02">
        <w:rPr>
          <w:rFonts w:ascii="Segoe UI" w:hAnsi="Segoe UI" w:cs="Segoe UI"/>
          <w:color w:val="1F1F1F"/>
          <w:lang w:val="en"/>
        </w:rPr>
        <w:t xml:space="preserve">. </w:t>
      </w:r>
      <w:r w:rsidRPr="004E1C02">
        <w:rPr>
          <w:rFonts w:ascii="Segoe UI" w:hAnsi="Segoe UI" w:cs="Segoe UI"/>
          <w:color w:val="1F1F1F"/>
          <w:lang w:val="en"/>
        </w:rPr>
        <w:br/>
        <w:t>Since we have installed ISOQuest at our facility, our document control system has received commendations in ISO and Safety audits on its use at all levels of our facility, ease of access of procedures and detailed training records for employees.</w:t>
      </w:r>
    </w:p>
    <w:p w14:paraId="6E67B578" w14:textId="77777777" w:rsidR="00E3699E" w:rsidRPr="008A0BE6" w:rsidRDefault="00E3699E" w:rsidP="00E3699E">
      <w:pPr>
        <w:pStyle w:val="NormalWeb"/>
        <w:shd w:val="clear" w:color="auto" w:fill="FFFFFF"/>
        <w:spacing w:line="240" w:lineRule="atLeast"/>
        <w:ind w:left="720"/>
        <w:jc w:val="right"/>
        <w:rPr>
          <w:rFonts w:ascii="Segoe UI" w:hAnsi="Segoe UI" w:cs="Segoe UI"/>
          <w:color w:val="1F1F1F"/>
          <w:sz w:val="18"/>
          <w:szCs w:val="18"/>
          <w:lang w:val="en"/>
        </w:rPr>
      </w:pPr>
      <w:r w:rsidRPr="008A0BE6">
        <w:rPr>
          <w:rStyle w:val="Emphasis"/>
          <w:rFonts w:ascii="Segoe UI" w:hAnsi="Segoe UI" w:cs="Segoe UI"/>
          <w:color w:val="1F1F1F"/>
          <w:sz w:val="18"/>
          <w:szCs w:val="18"/>
          <w:lang w:val="en"/>
        </w:rPr>
        <w:t xml:space="preserve">Ralph M Stevens </w:t>
      </w:r>
      <w:r w:rsidRPr="008A0BE6">
        <w:rPr>
          <w:rFonts w:ascii="Segoe UI" w:hAnsi="Segoe UI" w:cs="Segoe UI"/>
          <w:color w:val="1F1F1F"/>
          <w:sz w:val="18"/>
          <w:szCs w:val="18"/>
          <w:lang w:val="en"/>
        </w:rPr>
        <w:br/>
      </w:r>
      <w:r w:rsidRPr="008A0BE6">
        <w:rPr>
          <w:rStyle w:val="Emphasis"/>
          <w:rFonts w:ascii="Segoe UI" w:hAnsi="Segoe UI" w:cs="Segoe UI"/>
          <w:color w:val="1F1F1F"/>
          <w:sz w:val="18"/>
          <w:szCs w:val="18"/>
          <w:lang w:val="en"/>
        </w:rPr>
        <w:t xml:space="preserve">Training Coordinator </w:t>
      </w:r>
      <w:r w:rsidRPr="008A0BE6">
        <w:rPr>
          <w:rFonts w:ascii="Segoe UI" w:hAnsi="Segoe UI" w:cs="Segoe UI"/>
          <w:color w:val="1F1F1F"/>
          <w:sz w:val="18"/>
          <w:szCs w:val="18"/>
          <w:lang w:val="en"/>
        </w:rPr>
        <w:br/>
      </w:r>
      <w:r w:rsidRPr="008A0BE6">
        <w:rPr>
          <w:rStyle w:val="Emphasis"/>
          <w:rFonts w:ascii="Segoe UI" w:hAnsi="Segoe UI" w:cs="Segoe UI"/>
          <w:color w:val="1F1F1F"/>
          <w:sz w:val="18"/>
          <w:szCs w:val="18"/>
          <w:lang w:val="en"/>
        </w:rPr>
        <w:t>CYRO Industries</w:t>
      </w:r>
    </w:p>
    <w:p w14:paraId="1BA9B947" w14:textId="77777777" w:rsidR="00E3699E" w:rsidRPr="004E1C02" w:rsidRDefault="00E3699E" w:rsidP="00E3699E">
      <w:pPr>
        <w:pStyle w:val="NormalWeb"/>
        <w:numPr>
          <w:ilvl w:val="0"/>
          <w:numId w:val="16"/>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is one of the best multifunctional, integrated packages for QA and related tools. The integration and the high automatic features make this </w:t>
      </w:r>
      <w:r w:rsidRPr="004E1C02">
        <w:rPr>
          <w:rStyle w:val="Strong"/>
          <w:rFonts w:ascii="Segoe UI" w:hAnsi="Segoe UI" w:cs="Segoe UI"/>
          <w:vanish/>
          <w:color w:val="1F1F1F"/>
          <w:lang w:val="en"/>
        </w:rPr>
        <w:t>an exceptional package</w:t>
      </w:r>
      <w:r w:rsidRPr="004E1C02">
        <w:rPr>
          <w:rFonts w:ascii="Segoe UI" w:hAnsi="Segoe UI" w:cs="Segoe UI"/>
          <w:vanish/>
          <w:color w:val="1F1F1F"/>
          <w:lang w:val="en"/>
        </w:rPr>
        <w:t xml:space="preserve"> for any company.</w:t>
      </w:r>
    </w:p>
    <w:p w14:paraId="593595DC"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 xml:space="preserve">Ivan Brinovcar </w:t>
      </w:r>
      <w:r w:rsidRPr="004E1C02">
        <w:rPr>
          <w:rFonts w:ascii="Segoe UI" w:hAnsi="Segoe UI" w:cs="Segoe UI"/>
          <w:vanish/>
          <w:color w:val="1F1F1F"/>
          <w:lang w:val="en"/>
        </w:rPr>
        <w:br/>
      </w:r>
      <w:r w:rsidRPr="004E1C02">
        <w:rPr>
          <w:rStyle w:val="Emphasis"/>
          <w:rFonts w:ascii="Segoe UI" w:hAnsi="Segoe UI" w:cs="Segoe UI"/>
          <w:vanish/>
          <w:color w:val="1F1F1F"/>
          <w:lang w:val="en"/>
        </w:rPr>
        <w:t>QS 9000 Management Representative</w:t>
      </w:r>
      <w:r w:rsidRPr="004E1C02">
        <w:rPr>
          <w:rFonts w:ascii="Segoe UI" w:hAnsi="Segoe UI" w:cs="Segoe UI"/>
          <w:vanish/>
          <w:color w:val="1F1F1F"/>
          <w:lang w:val="en"/>
        </w:rPr>
        <w:br/>
      </w:r>
      <w:r w:rsidRPr="004E1C02">
        <w:rPr>
          <w:rStyle w:val="Emphasis"/>
          <w:rFonts w:ascii="Segoe UI" w:hAnsi="Segoe UI" w:cs="Segoe UI"/>
          <w:vanish/>
          <w:color w:val="1F1F1F"/>
          <w:lang w:val="en"/>
        </w:rPr>
        <w:t>General Seating of Canada</w:t>
      </w:r>
    </w:p>
    <w:p w14:paraId="77C2F42E" w14:textId="77777777" w:rsidR="00E3699E" w:rsidRPr="004E1C02" w:rsidRDefault="00E3699E" w:rsidP="00E3699E">
      <w:pPr>
        <w:pStyle w:val="NormalWeb"/>
        <w:numPr>
          <w:ilvl w:val="0"/>
          <w:numId w:val="16"/>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While other products appeared to adequately meet our needs, we felt that ISOQuest would best meet our needs in the areas of user interface, functionality, cost, training and support – and GQI has delivered.</w:t>
      </w:r>
      <w:r w:rsidRPr="004E1C02">
        <w:rPr>
          <w:rFonts w:ascii="Segoe UI" w:hAnsi="Segoe UI" w:cs="Segoe UI"/>
          <w:vanish/>
          <w:color w:val="1F1F1F"/>
          <w:lang w:val="en"/>
        </w:rPr>
        <w:br/>
        <w:t xml:space="preserve">ISO Quest played a major role in helping us obtain ISO 9002 certification in a very short timeframe. However, software alone does not make a complete quality system. The technical support and training that was provided by GQI was also fundamental in our success. Not only were we able to achieve ISO 9002 certification, but I believe that we now have in place a </w:t>
      </w:r>
      <w:r w:rsidRPr="004E1C02">
        <w:rPr>
          <w:rStyle w:val="Strong"/>
          <w:rFonts w:ascii="Segoe UI" w:hAnsi="Segoe UI" w:cs="Segoe UI"/>
          <w:vanish/>
          <w:color w:val="1F1F1F"/>
          <w:lang w:val="en"/>
        </w:rPr>
        <w:t>top notch quality system</w:t>
      </w:r>
      <w:r w:rsidRPr="004E1C02">
        <w:rPr>
          <w:rFonts w:ascii="Segoe UI" w:hAnsi="Segoe UI" w:cs="Segoe UI"/>
          <w:vanish/>
          <w:color w:val="1F1F1F"/>
          <w:lang w:val="en"/>
        </w:rPr>
        <w:t xml:space="preserve"> that will enable us to maintain this preferred status.</w:t>
      </w:r>
    </w:p>
    <w:p w14:paraId="0D1E920F" w14:textId="77777777" w:rsidR="00E3699E" w:rsidRPr="004E1C02" w:rsidRDefault="00E3699E" w:rsidP="00E3699E">
      <w:pPr>
        <w:pStyle w:val="NormalWeb"/>
        <w:shd w:val="clear" w:color="auto" w:fill="FFFFFF"/>
        <w:spacing w:after="240" w:afterAutospacing="0"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Richard D. Nelson</w:t>
      </w:r>
      <w:r w:rsidRPr="004E1C02">
        <w:rPr>
          <w:rFonts w:ascii="Segoe UI" w:hAnsi="Segoe UI" w:cs="Segoe UI"/>
          <w:vanish/>
          <w:color w:val="1F1F1F"/>
          <w:lang w:val="en"/>
        </w:rPr>
        <w:br/>
      </w:r>
      <w:r w:rsidRPr="004E1C02">
        <w:rPr>
          <w:rStyle w:val="Emphasis"/>
          <w:rFonts w:ascii="Segoe UI" w:hAnsi="Segoe UI" w:cs="Segoe UI"/>
          <w:vanish/>
          <w:color w:val="1F1F1F"/>
          <w:lang w:val="en"/>
        </w:rPr>
        <w:t>The Electron Corp.</w:t>
      </w:r>
    </w:p>
    <w:p w14:paraId="68D5FAFA" w14:textId="77777777" w:rsidR="00E3699E" w:rsidRPr="004E1C02" w:rsidRDefault="00E3699E" w:rsidP="00E3699E">
      <w:pPr>
        <w:pStyle w:val="NormalWeb"/>
        <w:numPr>
          <w:ilvl w:val="0"/>
          <w:numId w:val="16"/>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We found GQI’s ISOQuest software was closest in meeting our requirements for complete management of the documents and training, ease of use, document linking, and pricing for site use, set-up, training and maintenance.</w:t>
      </w:r>
      <w:r w:rsidRPr="004E1C02">
        <w:rPr>
          <w:rFonts w:ascii="Segoe UI" w:hAnsi="Segoe UI" w:cs="Segoe UI"/>
          <w:vanish/>
          <w:color w:val="1F1F1F"/>
          <w:lang w:val="en"/>
        </w:rPr>
        <w:br/>
        <w:t xml:space="preserve">The installation and training were well received. Personnel who attended training could </w:t>
      </w:r>
      <w:r w:rsidRPr="004E1C02">
        <w:rPr>
          <w:rStyle w:val="Strong"/>
          <w:rFonts w:ascii="Segoe UI" w:hAnsi="Segoe UI" w:cs="Segoe UI"/>
          <w:vanish/>
          <w:color w:val="1F1F1F"/>
          <w:lang w:val="en"/>
        </w:rPr>
        <w:t>immediately see the benefits</w:t>
      </w:r>
      <w:r w:rsidRPr="004E1C02">
        <w:rPr>
          <w:rFonts w:ascii="Segoe UI" w:hAnsi="Segoe UI" w:cs="Segoe UI"/>
          <w:vanish/>
          <w:color w:val="1F1F1F"/>
          <w:lang w:val="en"/>
        </w:rPr>
        <w:t xml:space="preserve"> of the ISOQuest system versus the current paper system. We are </w:t>
      </w:r>
      <w:r w:rsidRPr="004E1C02">
        <w:rPr>
          <w:rStyle w:val="Strong"/>
          <w:rFonts w:ascii="Segoe UI" w:hAnsi="Segoe UI" w:cs="Segoe UI"/>
          <w:vanish/>
          <w:color w:val="1F1F1F"/>
          <w:lang w:val="en"/>
        </w:rPr>
        <w:t>very pleased</w:t>
      </w:r>
      <w:r w:rsidRPr="004E1C02">
        <w:rPr>
          <w:rFonts w:ascii="Segoe UI" w:hAnsi="Segoe UI" w:cs="Segoe UI"/>
          <w:vanish/>
          <w:color w:val="1F1F1F"/>
          <w:lang w:val="en"/>
        </w:rPr>
        <w:t xml:space="preserve"> with how ISOQuest is working.</w:t>
      </w:r>
    </w:p>
    <w:p w14:paraId="740A2521"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Linda Dodd</w:t>
      </w:r>
      <w:r w:rsidRPr="004E1C02">
        <w:rPr>
          <w:rFonts w:ascii="Segoe UI" w:hAnsi="Segoe UI" w:cs="Segoe UI"/>
          <w:vanish/>
          <w:color w:val="1F1F1F"/>
          <w:lang w:val="en"/>
        </w:rPr>
        <w:br/>
      </w:r>
      <w:r w:rsidRPr="004E1C02">
        <w:rPr>
          <w:rStyle w:val="Emphasis"/>
          <w:rFonts w:ascii="Segoe UI" w:hAnsi="Segoe UI" w:cs="Segoe UI"/>
          <w:vanish/>
          <w:color w:val="1F1F1F"/>
          <w:lang w:val="en"/>
        </w:rPr>
        <w:t>QA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Leiner-Davis Gelatin</w:t>
      </w:r>
    </w:p>
    <w:p w14:paraId="443F5ACC" w14:textId="77777777" w:rsidR="00E3699E" w:rsidRPr="004E1C02" w:rsidRDefault="00E3699E" w:rsidP="00E3699E">
      <w:pPr>
        <w:pStyle w:val="NormalWeb"/>
        <w:numPr>
          <w:ilvl w:val="0"/>
          <w:numId w:val="16"/>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ISOQuest has </w:t>
      </w:r>
      <w:r w:rsidRPr="004E1C02">
        <w:rPr>
          <w:rStyle w:val="Strong"/>
          <w:rFonts w:ascii="Segoe UI" w:hAnsi="Segoe UI" w:cs="Segoe UI"/>
          <w:vanish/>
          <w:color w:val="1F1F1F"/>
          <w:lang w:val="en"/>
        </w:rPr>
        <w:t>reduced the costs</w:t>
      </w:r>
      <w:r w:rsidRPr="004E1C02">
        <w:rPr>
          <w:rFonts w:ascii="Segoe UI" w:hAnsi="Segoe UI" w:cs="Segoe UI"/>
          <w:vanish/>
          <w:color w:val="1F1F1F"/>
          <w:lang w:val="en"/>
        </w:rPr>
        <w:t xml:space="preserve"> of maintaining our quality system while at the same time improving it. In my department alone, the software has allowed my Quality System Administrator to assume additional tasks as she now longer is required to devote all of her time to quality system maintenance. Also, the ease of use has allowed all departments to utilize the ISOQuest software to enhance their area of the quality system, involving our overall quality without significant investment.</w:t>
      </w:r>
    </w:p>
    <w:p w14:paraId="4D8B2F08"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6F982776" w14:textId="77777777" w:rsidR="00E3699E" w:rsidRPr="004E1C02" w:rsidRDefault="00E3699E" w:rsidP="00E3699E">
      <w:pPr>
        <w:pStyle w:val="NormalWeb"/>
        <w:numPr>
          <w:ilvl w:val="0"/>
          <w:numId w:val="16"/>
        </w:numPr>
        <w:shd w:val="clear" w:color="auto" w:fill="FFFFFF"/>
        <w:spacing w:line="240" w:lineRule="atLeast"/>
        <w:ind w:firstLine="480"/>
        <w:rPr>
          <w:rFonts w:ascii="Segoe UI" w:hAnsi="Segoe UI" w:cs="Segoe UI"/>
          <w:vanish/>
          <w:color w:val="1F1F1F"/>
          <w:lang w:val="en"/>
        </w:rPr>
      </w:pPr>
      <w:r w:rsidRPr="004E1C02">
        <w:rPr>
          <w:rFonts w:ascii="Segoe UI" w:hAnsi="Segoe UI" w:cs="Segoe UI"/>
          <w:vanish/>
          <w:color w:val="1F1F1F"/>
          <w:lang w:val="en"/>
        </w:rPr>
        <w:t xml:space="preserve">The service provided by GQI is </w:t>
      </w:r>
      <w:r w:rsidRPr="004E1C02">
        <w:rPr>
          <w:rStyle w:val="Strong"/>
          <w:rFonts w:ascii="Segoe UI" w:hAnsi="Segoe UI" w:cs="Segoe UI"/>
          <w:vanish/>
          <w:color w:val="1F1F1F"/>
          <w:lang w:val="en"/>
        </w:rPr>
        <w:t>impeccable</w:t>
      </w:r>
      <w:r w:rsidRPr="004E1C02">
        <w:rPr>
          <w:rFonts w:ascii="Segoe UI" w:hAnsi="Segoe UI" w:cs="Segoe UI"/>
          <w:vanish/>
          <w:color w:val="1F1F1F"/>
          <w:lang w:val="en"/>
        </w:rPr>
        <w:t>. From initial training and setup, to integration with our networks, to additional specialized programming, GQI personnel have be professional and have worked closely with DMC-2 personnel to ensure the success of the ISOQuest software.</w:t>
      </w:r>
    </w:p>
    <w:p w14:paraId="3B2EC6BD" w14:textId="77777777" w:rsidR="00E3699E" w:rsidRPr="004E1C02" w:rsidRDefault="00E3699E" w:rsidP="00E3699E">
      <w:pPr>
        <w:pStyle w:val="NormalWeb"/>
        <w:shd w:val="clear" w:color="auto" w:fill="FFFFFF"/>
        <w:spacing w:line="240" w:lineRule="atLeast"/>
        <w:ind w:left="720"/>
        <w:jc w:val="right"/>
        <w:rPr>
          <w:rFonts w:ascii="Segoe UI" w:hAnsi="Segoe UI" w:cs="Segoe UI"/>
          <w:vanish/>
          <w:color w:val="1F1F1F"/>
          <w:lang w:val="en"/>
        </w:rPr>
      </w:pPr>
      <w:r w:rsidRPr="004E1C02">
        <w:rPr>
          <w:rStyle w:val="Emphasis"/>
          <w:rFonts w:ascii="Segoe UI" w:hAnsi="Segoe UI" w:cs="Segoe UI"/>
          <w:vanish/>
          <w:color w:val="1F1F1F"/>
          <w:lang w:val="en"/>
        </w:rPr>
        <w:t>Paul Roppel</w:t>
      </w:r>
      <w:r w:rsidRPr="004E1C02">
        <w:rPr>
          <w:rFonts w:ascii="Segoe UI" w:hAnsi="Segoe UI" w:cs="Segoe UI"/>
          <w:vanish/>
          <w:color w:val="1F1F1F"/>
          <w:lang w:val="en"/>
        </w:rPr>
        <w:br/>
      </w:r>
      <w:r w:rsidRPr="004E1C02">
        <w:rPr>
          <w:rStyle w:val="Emphasis"/>
          <w:rFonts w:ascii="Segoe UI" w:hAnsi="Segoe UI" w:cs="Segoe UI"/>
          <w:vanish/>
          <w:color w:val="1F1F1F"/>
          <w:lang w:val="en"/>
        </w:rPr>
        <w:t>Quality Manager</w:t>
      </w:r>
      <w:r w:rsidRPr="004E1C02">
        <w:rPr>
          <w:rFonts w:ascii="Segoe UI" w:hAnsi="Segoe UI" w:cs="Segoe UI"/>
          <w:vanish/>
          <w:color w:val="1F1F1F"/>
          <w:lang w:val="en"/>
        </w:rPr>
        <w:br/>
      </w:r>
      <w:r w:rsidRPr="004E1C02">
        <w:rPr>
          <w:rStyle w:val="Emphasis"/>
          <w:rFonts w:ascii="Segoe UI" w:hAnsi="Segoe UI" w:cs="Segoe UI"/>
          <w:vanish/>
          <w:color w:val="1F1F1F"/>
          <w:lang w:val="en"/>
        </w:rPr>
        <w:t>DMC-2 Canada Corp.</w:t>
      </w:r>
    </w:p>
    <w:p w14:paraId="0C8B17A8" w14:textId="386A1529" w:rsidR="00E3699E" w:rsidRDefault="008A0BE6" w:rsidP="00E3699E">
      <w:pPr>
        <w:rPr>
          <w:rStyle w:val="normaltextrun"/>
          <w:rFonts w:ascii="Calibri" w:hAnsi="Calibri" w:cs="Segoe UI"/>
        </w:rPr>
      </w:pPr>
      <w:r>
        <w:rPr>
          <w:rStyle w:val="normaltextrun"/>
          <w:rFonts w:ascii="Calibri" w:hAnsi="Calibri" w:cs="Segoe UI"/>
        </w:rPr>
        <w:t xml:space="preserve">As a Site Administrator for a couple of years and user of </w:t>
      </w:r>
      <w:r>
        <w:rPr>
          <w:rStyle w:val="spellingerror"/>
          <w:rFonts w:ascii="Calibri" w:hAnsi="Calibri" w:cs="Segoe UI"/>
        </w:rPr>
        <w:t>ISOQuest</w:t>
      </w:r>
      <w:r>
        <w:rPr>
          <w:rStyle w:val="normaltextrun"/>
          <w:rFonts w:ascii="Calibri" w:hAnsi="Calibri" w:cs="Segoe UI"/>
        </w:rPr>
        <w:t xml:space="preserve"> for 3.5 years, I would highly recommend this product filled with amazing workflow solutions to any company that is looking to streamline their critical business processes. The </w:t>
      </w:r>
      <w:r>
        <w:rPr>
          <w:rStyle w:val="spellingerror"/>
          <w:rFonts w:ascii="Calibri" w:hAnsi="Calibri" w:cs="Segoe UI"/>
        </w:rPr>
        <w:t>DocuQuest</w:t>
      </w:r>
      <w:r>
        <w:rPr>
          <w:rStyle w:val="normaltextrun"/>
          <w:rFonts w:ascii="Calibri" w:hAnsi="Calibri" w:cs="Segoe UI"/>
        </w:rPr>
        <w:t xml:space="preserve"> and </w:t>
      </w:r>
      <w:r>
        <w:rPr>
          <w:rStyle w:val="spellingerror"/>
          <w:rFonts w:ascii="Calibri" w:hAnsi="Calibri" w:cs="Segoe UI"/>
        </w:rPr>
        <w:t>PeopleQuest</w:t>
      </w:r>
      <w:r>
        <w:rPr>
          <w:rStyle w:val="normaltextrun"/>
          <w:rFonts w:ascii="Calibri" w:hAnsi="Calibri" w:cs="Segoe UI"/>
        </w:rPr>
        <w:t xml:space="preserve"> modules are the solution to building  training and talent development plans and measuring the effectiveness of training.  </w:t>
      </w:r>
      <w:r>
        <w:rPr>
          <w:rStyle w:val="spellingerror"/>
          <w:rFonts w:ascii="Calibri" w:hAnsi="Calibri" w:cs="Segoe UI"/>
        </w:rPr>
        <w:t>ISOQuest</w:t>
      </w:r>
      <w:r>
        <w:rPr>
          <w:rStyle w:val="normaltextrun"/>
          <w:rFonts w:ascii="Calibri" w:hAnsi="Calibri" w:cs="Segoe UI"/>
        </w:rPr>
        <w:t xml:space="preserve"> is user friendly and the GQI support is superior! </w:t>
      </w:r>
    </w:p>
    <w:p w14:paraId="7C616AA4" w14:textId="32997CDB" w:rsidR="00BD773E" w:rsidRPr="00BD773E" w:rsidRDefault="00BD773E" w:rsidP="00BD773E">
      <w:pPr>
        <w:pStyle w:val="NormalWeb"/>
        <w:shd w:val="clear" w:color="auto" w:fill="FFFFFF"/>
        <w:ind w:left="720"/>
        <w:jc w:val="right"/>
        <w:rPr>
          <w:rStyle w:val="Emphasis"/>
          <w:rFonts w:ascii="Segoe UI" w:hAnsi="Segoe UI"/>
          <w:color w:val="1F1F1F"/>
          <w:sz w:val="18"/>
          <w:szCs w:val="18"/>
          <w:lang w:val="en"/>
        </w:rPr>
      </w:pPr>
      <w:r w:rsidRPr="00BD773E">
        <w:rPr>
          <w:rStyle w:val="Emphasis"/>
          <w:rFonts w:ascii="Segoe UI" w:hAnsi="Segoe UI"/>
          <w:color w:val="1F1F1F"/>
          <w:sz w:val="18"/>
          <w:szCs w:val="18"/>
          <w:lang w:val="en"/>
        </w:rPr>
        <w:t xml:space="preserve">         Theresa </w:t>
      </w:r>
      <w:proofErr w:type="spellStart"/>
      <w:r w:rsidRPr="00BD773E">
        <w:rPr>
          <w:rStyle w:val="Emphasis"/>
          <w:rFonts w:ascii="Segoe UI" w:hAnsi="Segoe UI"/>
          <w:color w:val="1F1F1F"/>
          <w:sz w:val="18"/>
          <w:szCs w:val="18"/>
          <w:lang w:val="en"/>
        </w:rPr>
        <w:t>McMorrow</w:t>
      </w:r>
      <w:proofErr w:type="spellEnd"/>
      <w:r w:rsidRPr="00BD773E">
        <w:rPr>
          <w:rStyle w:val="Emphasis"/>
          <w:rFonts w:ascii="Segoe UI" w:hAnsi="Segoe UI"/>
          <w:color w:val="1F1F1F"/>
          <w:sz w:val="18"/>
          <w:szCs w:val="18"/>
          <w:lang w:val="en"/>
        </w:rPr>
        <w:t xml:space="preserve"> Jordan </w:t>
      </w:r>
      <w:bookmarkStart w:id="0" w:name="_GoBack"/>
      <w:bookmarkEnd w:id="0"/>
    </w:p>
    <w:p w14:paraId="54F247C6" w14:textId="2D6C6633" w:rsidR="00BD773E" w:rsidRPr="00BD773E" w:rsidRDefault="00BD773E" w:rsidP="00BD773E">
      <w:pPr>
        <w:pStyle w:val="NormalWeb"/>
        <w:shd w:val="clear" w:color="auto" w:fill="FFFFFF"/>
        <w:ind w:left="720"/>
        <w:jc w:val="right"/>
        <w:rPr>
          <w:rStyle w:val="Emphasis"/>
          <w:color w:val="1F1F1F"/>
          <w:sz w:val="18"/>
          <w:szCs w:val="18"/>
          <w:lang w:val="en"/>
        </w:rPr>
      </w:pPr>
      <w:r w:rsidRPr="00BD773E">
        <w:rPr>
          <w:rStyle w:val="Emphasis"/>
          <w:rFonts w:ascii="Segoe UI" w:hAnsi="Segoe UI"/>
          <w:color w:val="1F1F1F"/>
          <w:sz w:val="18"/>
          <w:szCs w:val="18"/>
          <w:lang w:val="en"/>
        </w:rPr>
        <w:t xml:space="preserve">  HR Training and Development Consultant  </w:t>
      </w:r>
    </w:p>
    <w:p w14:paraId="10722DD1" w14:textId="75C6671B" w:rsidR="00E3699E" w:rsidRPr="00BD773E" w:rsidRDefault="00BD773E" w:rsidP="00BD773E">
      <w:pPr>
        <w:pStyle w:val="NormalWeb"/>
        <w:shd w:val="clear" w:color="auto" w:fill="FFFFFF"/>
        <w:ind w:left="720"/>
        <w:jc w:val="right"/>
        <w:rPr>
          <w:rStyle w:val="Emphasis"/>
          <w:rFonts w:ascii="Segoe UI" w:hAnsi="Segoe UI" w:cs="Segoe UI"/>
          <w:color w:val="1F1F1F"/>
          <w:sz w:val="18"/>
          <w:szCs w:val="18"/>
          <w:lang w:val="en"/>
        </w:rPr>
      </w:pPr>
      <w:r w:rsidRPr="00BD773E">
        <w:rPr>
          <w:rStyle w:val="Emphasis"/>
          <w:rFonts w:ascii="Segoe UI" w:hAnsi="Segoe UI"/>
          <w:color w:val="1F1F1F"/>
          <w:sz w:val="18"/>
          <w:szCs w:val="18"/>
          <w:lang w:val="en"/>
        </w:rPr>
        <w:t xml:space="preserve">         AGC Glass Company North America</w:t>
      </w:r>
    </w:p>
    <w:sectPr w:rsidR="00E3699E" w:rsidRPr="00BD773E" w:rsidSect="00FE6135">
      <w:headerReference w:type="default" r:id="rId14"/>
      <w:footerReference w:type="default" r:id="rId15"/>
      <w:pgSz w:w="15840" w:h="12240" w:orient="landscape" w:code="1"/>
      <w:pgMar w:top="1440" w:right="1440" w:bottom="1440" w:left="1440" w:header="0" w:footer="9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28461" w14:textId="77777777" w:rsidR="00840850" w:rsidRDefault="00840850" w:rsidP="00FE68F3">
      <w:pPr>
        <w:spacing w:after="0" w:line="240" w:lineRule="auto"/>
      </w:pPr>
      <w:r>
        <w:separator/>
      </w:r>
    </w:p>
  </w:endnote>
  <w:endnote w:type="continuationSeparator" w:id="0">
    <w:p w14:paraId="2F02F2DF" w14:textId="77777777" w:rsidR="00840850" w:rsidRDefault="00840850" w:rsidP="00FE6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71" w:tblpYSpec="bottom"/>
      <w:tblOverlap w:val="never"/>
      <w:tblW w:w="3830" w:type="pct"/>
      <w:tblBorders>
        <w:insideH w:val="single" w:sz="18" w:space="0" w:color="4F81BD" w:themeColor="accent1"/>
        <w:insideV w:val="single" w:sz="18" w:space="0" w:color="FF6600"/>
      </w:tblBorders>
      <w:tblCellMar>
        <w:top w:w="58" w:type="dxa"/>
        <w:left w:w="115" w:type="dxa"/>
        <w:bottom w:w="58" w:type="dxa"/>
        <w:right w:w="115" w:type="dxa"/>
      </w:tblCellMar>
      <w:tblLook w:val="04A0" w:firstRow="1" w:lastRow="0" w:firstColumn="1" w:lastColumn="0" w:noHBand="0" w:noVBand="1"/>
    </w:tblPr>
    <w:tblGrid>
      <w:gridCol w:w="729"/>
      <w:gridCol w:w="9198"/>
    </w:tblGrid>
    <w:tr w:rsidR="00FE68F3" w14:paraId="6D24D6E7" w14:textId="77777777" w:rsidTr="00B11A33">
      <w:tc>
        <w:tcPr>
          <w:tcW w:w="367" w:type="pct"/>
        </w:tcPr>
        <w:p w14:paraId="6D24D6E3" w14:textId="77777777" w:rsidR="00FE68F3" w:rsidRDefault="00FE68F3" w:rsidP="00B11A33">
          <w:pPr>
            <w:pStyle w:val="Footer"/>
            <w:jc w:val="right"/>
            <w:rPr>
              <w:color w:val="4F81BD" w:themeColor="accent1"/>
            </w:rPr>
          </w:pPr>
          <w:r w:rsidRPr="007D5CBB">
            <w:rPr>
              <w:color w:val="262626" w:themeColor="text1" w:themeTint="D9"/>
            </w:rPr>
            <w:fldChar w:fldCharType="begin"/>
          </w:r>
          <w:r w:rsidRPr="007D5CBB">
            <w:rPr>
              <w:color w:val="262626" w:themeColor="text1" w:themeTint="D9"/>
            </w:rPr>
            <w:instrText xml:space="preserve"> PAGE   \* MERGEFORMAT </w:instrText>
          </w:r>
          <w:r w:rsidRPr="007D5CBB">
            <w:rPr>
              <w:color w:val="262626" w:themeColor="text1" w:themeTint="D9"/>
            </w:rPr>
            <w:fldChar w:fldCharType="separate"/>
          </w:r>
          <w:r w:rsidR="00BD773E">
            <w:rPr>
              <w:noProof/>
              <w:color w:val="262626" w:themeColor="text1" w:themeTint="D9"/>
            </w:rPr>
            <w:t>5</w:t>
          </w:r>
          <w:r w:rsidRPr="007D5CBB">
            <w:rPr>
              <w:noProof/>
              <w:color w:val="262626" w:themeColor="text1" w:themeTint="D9"/>
            </w:rPr>
            <w:fldChar w:fldCharType="end"/>
          </w:r>
        </w:p>
      </w:tc>
      <w:tc>
        <w:tcPr>
          <w:tcW w:w="4633" w:type="pct"/>
        </w:tcPr>
        <w:p w14:paraId="41514F33" w14:textId="1EED92E7" w:rsidR="0093207B" w:rsidRPr="007F6021" w:rsidRDefault="0093207B" w:rsidP="004E6F05">
          <w:pPr>
            <w:pStyle w:val="Footer"/>
            <w:tabs>
              <w:tab w:val="clear" w:pos="4513"/>
              <w:tab w:val="clear" w:pos="9026"/>
              <w:tab w:val="left" w:pos="7182"/>
            </w:tabs>
            <w:rPr>
              <w:lang w:val="en-US"/>
            </w:rPr>
          </w:pPr>
          <w:r w:rsidRPr="008A0BE6">
            <w:rPr>
              <w:color w:val="002060"/>
              <w:lang w:val="en-US"/>
            </w:rPr>
            <w:t>The GQI Group</w:t>
          </w:r>
          <w:r w:rsidR="004E6F05" w:rsidRPr="008A0BE6">
            <w:rPr>
              <w:color w:val="002060"/>
              <w:lang w:val="en-US"/>
            </w:rPr>
            <w:t xml:space="preserve"> </w:t>
          </w:r>
          <w:r w:rsidR="008A0BE6" w:rsidRPr="008A0BE6">
            <w:rPr>
              <w:color w:val="002060"/>
              <w:lang w:val="en-US"/>
            </w:rPr>
            <w:t>– Client Testimonials</w:t>
          </w:r>
          <w:r w:rsidR="004E6F05">
            <w:rPr>
              <w:lang w:val="en-US"/>
            </w:rPr>
            <w:tab/>
          </w:r>
        </w:p>
        <w:p w14:paraId="6D24D6E5" w14:textId="522F48C0" w:rsidR="00FE68F3" w:rsidRDefault="004E6F05" w:rsidP="00B11A33">
          <w:pPr>
            <w:pStyle w:val="Footer"/>
            <w:rPr>
              <w:color w:val="4F81BD" w:themeColor="accent1"/>
              <w:lang w:val="en-US"/>
            </w:rPr>
          </w:pPr>
          <w:r>
            <w:rPr>
              <w:color w:val="4F81BD" w:themeColor="accent1"/>
              <w:lang w:val="en-US"/>
            </w:rPr>
            <w:t xml:space="preserve">  </w:t>
          </w:r>
        </w:p>
        <w:p w14:paraId="6D24D6E6" w14:textId="77777777" w:rsidR="00FE68F3" w:rsidRPr="00FE68F3" w:rsidRDefault="00FE68F3" w:rsidP="00B11A33">
          <w:pPr>
            <w:pStyle w:val="Footer"/>
            <w:rPr>
              <w:color w:val="4F81BD" w:themeColor="accent1"/>
              <w:lang w:val="en-US"/>
            </w:rPr>
          </w:pPr>
        </w:p>
      </w:tc>
    </w:tr>
  </w:tbl>
  <w:p w14:paraId="6D24D6E8" w14:textId="0EC05639" w:rsidR="00FE68F3" w:rsidRDefault="004E6F05" w:rsidP="004E6F05">
    <w:pPr>
      <w:pStyle w:val="Footer"/>
    </w:pPr>
    <w:r>
      <w:tab/>
    </w:r>
    <w:r>
      <w:tab/>
    </w:r>
    <w:r>
      <w:tab/>
    </w:r>
    <w:r>
      <w:tab/>
    </w:r>
    <w:r>
      <w:rPr>
        <w:noProof/>
        <w:lang w:val="en-US"/>
      </w:rPr>
      <w:drawing>
        <wp:anchor distT="0" distB="0" distL="114300" distR="114300" simplePos="0" relativeHeight="251660288" behindDoc="0" locked="0" layoutInCell="1" allowOverlap="1" wp14:anchorId="60775EA5" wp14:editId="5E76D13B">
          <wp:simplePos x="0" y="0"/>
          <wp:positionH relativeFrom="margin">
            <wp:posOffset>0</wp:posOffset>
          </wp:positionH>
          <wp:positionV relativeFrom="margin">
            <wp:posOffset>6243320</wp:posOffset>
          </wp:positionV>
          <wp:extent cx="1704340" cy="3708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04340" cy="37084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ECA91" w14:textId="77777777" w:rsidR="00840850" w:rsidRDefault="00840850" w:rsidP="00FE68F3">
      <w:pPr>
        <w:spacing w:after="0" w:line="240" w:lineRule="auto"/>
      </w:pPr>
      <w:r>
        <w:separator/>
      </w:r>
    </w:p>
  </w:footnote>
  <w:footnote w:type="continuationSeparator" w:id="0">
    <w:p w14:paraId="51CA4F9F" w14:textId="77777777" w:rsidR="00840850" w:rsidRDefault="00840850" w:rsidP="00FE68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42" w:rightFromText="142" w:vertAnchor="page" w:horzAnchor="page" w:tblpXSpec="center" w:tblpY="85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2021"/>
    </w:tblGrid>
    <w:tr w:rsidR="000B085C" w14:paraId="6D24D6E1" w14:textId="77777777" w:rsidTr="000B085C">
      <w:tc>
        <w:tcPr>
          <w:tcW w:w="7479" w:type="dxa"/>
          <w:tcBorders>
            <w:bottom w:val="single" w:sz="4" w:space="0" w:color="auto"/>
          </w:tcBorders>
          <w:vAlign w:val="center"/>
        </w:tcPr>
        <w:p w14:paraId="13803326" w14:textId="77777777" w:rsidR="00FE6135" w:rsidRPr="00634582" w:rsidRDefault="00FE6135" w:rsidP="00FE6135">
          <w:pPr>
            <w:pStyle w:val="Title"/>
            <w:rPr>
              <w:spacing w:val="-20"/>
              <w:u w:val="single"/>
            </w:rPr>
          </w:pPr>
          <w:r>
            <w:rPr>
              <w:spacing w:val="-20"/>
            </w:rPr>
            <w:t xml:space="preserve">iSOQuest </w:t>
          </w:r>
        </w:p>
        <w:p w14:paraId="6D24D6DF" w14:textId="38370083" w:rsidR="000B085C" w:rsidRPr="00714B7F" w:rsidRDefault="00FE6135" w:rsidP="00FE6135">
          <w:pPr>
            <w:pStyle w:val="Title"/>
            <w:rPr>
              <w:spacing w:val="-20"/>
            </w:rPr>
          </w:pPr>
          <w:r w:rsidRPr="0087170B">
            <w:rPr>
              <w:spacing w:val="-20"/>
              <w:sz w:val="36"/>
              <w:szCs w:val="36"/>
            </w:rPr>
            <w:t>Business Process Management Software</w:t>
          </w:r>
        </w:p>
      </w:tc>
      <w:tc>
        <w:tcPr>
          <w:tcW w:w="2021" w:type="dxa"/>
          <w:tcBorders>
            <w:bottom w:val="single" w:sz="4" w:space="0" w:color="auto"/>
          </w:tcBorders>
        </w:tcPr>
        <w:p w14:paraId="6D24D6E0" w14:textId="66BFEF5B" w:rsidR="000B085C" w:rsidRPr="00251F4F" w:rsidRDefault="00634582" w:rsidP="000B085C">
          <w:pPr>
            <w:rPr>
              <w:sz w:val="2"/>
              <w:lang w:val="en-US"/>
            </w:rPr>
          </w:pPr>
          <w:r>
            <w:rPr>
              <w:noProof/>
              <w:lang w:val="en-US"/>
            </w:rPr>
            <w:drawing>
              <wp:inline distT="0" distB="0" distL="0" distR="0" wp14:anchorId="6C4E62B4" wp14:editId="6E3FEE38">
                <wp:extent cx="753534" cy="69147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55505" cy="693287"/>
                        </a:xfrm>
                        <a:prstGeom prst="rect">
                          <a:avLst/>
                        </a:prstGeom>
                      </pic:spPr>
                    </pic:pic>
                  </a:graphicData>
                </a:graphic>
              </wp:inline>
            </w:drawing>
          </w:r>
        </w:p>
      </w:tc>
    </w:tr>
  </w:tbl>
  <w:p w14:paraId="6D24D6E2" w14:textId="77777777" w:rsidR="000B085C" w:rsidRDefault="000B085C" w:rsidP="000B08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27A7"/>
    <w:multiLevelType w:val="multilevel"/>
    <w:tmpl w:val="C00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124C6"/>
    <w:multiLevelType w:val="hybridMultilevel"/>
    <w:tmpl w:val="FB26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01E1E"/>
    <w:multiLevelType w:val="multilevel"/>
    <w:tmpl w:val="3BE0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32714"/>
    <w:multiLevelType w:val="multilevel"/>
    <w:tmpl w:val="D6D08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A39C5"/>
    <w:multiLevelType w:val="multilevel"/>
    <w:tmpl w:val="107E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70DBA"/>
    <w:multiLevelType w:val="multilevel"/>
    <w:tmpl w:val="B0B6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57056"/>
    <w:multiLevelType w:val="hybridMultilevel"/>
    <w:tmpl w:val="3E62A542"/>
    <w:lvl w:ilvl="0" w:tplc="DE9A76AC">
      <w:start w:val="1"/>
      <w:numFmt w:val="bullet"/>
      <w:pStyle w:val="ListParagraph"/>
      <w:lvlText w:val=""/>
      <w:lvlJc w:val="left"/>
      <w:pPr>
        <w:ind w:left="720" w:hanging="360"/>
      </w:pPr>
      <w:rPr>
        <w:rFonts w:ascii="Webdings" w:hAnsi="Webdings" w:hint="default"/>
        <w:color w:val="FF6600"/>
      </w:rPr>
    </w:lvl>
    <w:lvl w:ilvl="1" w:tplc="45B225DC">
      <w:start w:val="1"/>
      <w:numFmt w:val="bullet"/>
      <w:lvlText w:val="●"/>
      <w:lvlJc w:val="left"/>
      <w:pPr>
        <w:ind w:left="1440" w:hanging="360"/>
      </w:pPr>
      <w:rPr>
        <w:rFonts w:ascii="Calibri" w:hAnsi="Calibri" w:hint="default"/>
        <w:color w:val="FF6600"/>
        <w:sz w:val="24"/>
      </w:rPr>
    </w:lvl>
    <w:lvl w:ilvl="2" w:tplc="03AAEFB0">
      <w:numFmt w:val="bullet"/>
      <w:lvlText w:val="-"/>
      <w:lvlJc w:val="left"/>
      <w:pPr>
        <w:ind w:left="2160" w:hanging="360"/>
      </w:pPr>
      <w:rPr>
        <w:rFonts w:ascii="Calibri" w:eastAsiaTheme="minorHAnsi" w:hAnsi="Calibri" w:cs="Calibri"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1FD49D3"/>
    <w:multiLevelType w:val="multilevel"/>
    <w:tmpl w:val="DF16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B71F2"/>
    <w:multiLevelType w:val="multilevel"/>
    <w:tmpl w:val="3C4E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D4A69"/>
    <w:multiLevelType w:val="multilevel"/>
    <w:tmpl w:val="D04A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77756"/>
    <w:multiLevelType w:val="hybridMultilevel"/>
    <w:tmpl w:val="26922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A00D0"/>
    <w:multiLevelType w:val="multilevel"/>
    <w:tmpl w:val="AA5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927CE"/>
    <w:multiLevelType w:val="multilevel"/>
    <w:tmpl w:val="8270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F48D1"/>
    <w:multiLevelType w:val="hybridMultilevel"/>
    <w:tmpl w:val="D86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F83DDF"/>
    <w:multiLevelType w:val="multilevel"/>
    <w:tmpl w:val="9F86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A21335"/>
    <w:multiLevelType w:val="multilevel"/>
    <w:tmpl w:val="FE12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D477C"/>
    <w:multiLevelType w:val="multilevel"/>
    <w:tmpl w:val="4D3E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10"/>
  </w:num>
  <w:num w:numId="5">
    <w:abstractNumId w:val="5"/>
  </w:num>
  <w:num w:numId="6">
    <w:abstractNumId w:val="13"/>
  </w:num>
  <w:num w:numId="7">
    <w:abstractNumId w:val="2"/>
  </w:num>
  <w:num w:numId="8">
    <w:abstractNumId w:val="8"/>
  </w:num>
  <w:num w:numId="9">
    <w:abstractNumId w:val="4"/>
  </w:num>
  <w:num w:numId="10">
    <w:abstractNumId w:val="15"/>
  </w:num>
  <w:num w:numId="11">
    <w:abstractNumId w:val="7"/>
  </w:num>
  <w:num w:numId="12">
    <w:abstractNumId w:val="11"/>
  </w:num>
  <w:num w:numId="13">
    <w:abstractNumId w:val="9"/>
  </w:num>
  <w:num w:numId="14">
    <w:abstractNumId w:val="14"/>
  </w:num>
  <w:num w:numId="15">
    <w:abstractNumId w:val="12"/>
  </w:num>
  <w:num w:numId="16">
    <w:abstractNumId w:val="0"/>
  </w:num>
  <w:num w:numId="17">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7F"/>
    <w:rsid w:val="000007F9"/>
    <w:rsid w:val="00002DC3"/>
    <w:rsid w:val="00017D2E"/>
    <w:rsid w:val="00054FCB"/>
    <w:rsid w:val="000625FD"/>
    <w:rsid w:val="000B085C"/>
    <w:rsid w:val="000B766B"/>
    <w:rsid w:val="000D546E"/>
    <w:rsid w:val="00112E40"/>
    <w:rsid w:val="00184058"/>
    <w:rsid w:val="00215993"/>
    <w:rsid w:val="00251F4F"/>
    <w:rsid w:val="00286CA4"/>
    <w:rsid w:val="00333976"/>
    <w:rsid w:val="0038572B"/>
    <w:rsid w:val="00395D4E"/>
    <w:rsid w:val="00400A6A"/>
    <w:rsid w:val="00416749"/>
    <w:rsid w:val="004222DE"/>
    <w:rsid w:val="00424F84"/>
    <w:rsid w:val="004269A8"/>
    <w:rsid w:val="004350AB"/>
    <w:rsid w:val="00477CF3"/>
    <w:rsid w:val="00481E58"/>
    <w:rsid w:val="004B3721"/>
    <w:rsid w:val="004E6F05"/>
    <w:rsid w:val="00505359"/>
    <w:rsid w:val="00524794"/>
    <w:rsid w:val="005400CC"/>
    <w:rsid w:val="005678AB"/>
    <w:rsid w:val="005C1F93"/>
    <w:rsid w:val="00611D5C"/>
    <w:rsid w:val="006300AE"/>
    <w:rsid w:val="00634582"/>
    <w:rsid w:val="006C09F2"/>
    <w:rsid w:val="006D7C41"/>
    <w:rsid w:val="00705F0F"/>
    <w:rsid w:val="00714B7F"/>
    <w:rsid w:val="00721DF7"/>
    <w:rsid w:val="0074665D"/>
    <w:rsid w:val="007475B2"/>
    <w:rsid w:val="00760D96"/>
    <w:rsid w:val="007843ED"/>
    <w:rsid w:val="007F6021"/>
    <w:rsid w:val="007F65A7"/>
    <w:rsid w:val="00814C6C"/>
    <w:rsid w:val="0082538D"/>
    <w:rsid w:val="00833A77"/>
    <w:rsid w:val="00840850"/>
    <w:rsid w:val="00841308"/>
    <w:rsid w:val="0085500A"/>
    <w:rsid w:val="0086282B"/>
    <w:rsid w:val="008A0BE6"/>
    <w:rsid w:val="008A7FDA"/>
    <w:rsid w:val="008E1809"/>
    <w:rsid w:val="0093207B"/>
    <w:rsid w:val="0095283D"/>
    <w:rsid w:val="00964DDE"/>
    <w:rsid w:val="00974C59"/>
    <w:rsid w:val="009A0472"/>
    <w:rsid w:val="009C5A72"/>
    <w:rsid w:val="009D4276"/>
    <w:rsid w:val="009F2164"/>
    <w:rsid w:val="00A22383"/>
    <w:rsid w:val="00A57842"/>
    <w:rsid w:val="00A63E19"/>
    <w:rsid w:val="00AC04DA"/>
    <w:rsid w:val="00AC5DDE"/>
    <w:rsid w:val="00AD6923"/>
    <w:rsid w:val="00B11A33"/>
    <w:rsid w:val="00B3133C"/>
    <w:rsid w:val="00B444CE"/>
    <w:rsid w:val="00BA1C53"/>
    <w:rsid w:val="00BC2CBF"/>
    <w:rsid w:val="00BD773E"/>
    <w:rsid w:val="00C05317"/>
    <w:rsid w:val="00C15014"/>
    <w:rsid w:val="00C6055C"/>
    <w:rsid w:val="00C75528"/>
    <w:rsid w:val="00C90571"/>
    <w:rsid w:val="00CF7CC4"/>
    <w:rsid w:val="00D055DF"/>
    <w:rsid w:val="00D17CD8"/>
    <w:rsid w:val="00D90AED"/>
    <w:rsid w:val="00DC28A0"/>
    <w:rsid w:val="00E3699E"/>
    <w:rsid w:val="00EA4819"/>
    <w:rsid w:val="00F05CC8"/>
    <w:rsid w:val="00F30421"/>
    <w:rsid w:val="00F76CE5"/>
    <w:rsid w:val="00F8033B"/>
    <w:rsid w:val="00F87ACE"/>
    <w:rsid w:val="00FE429E"/>
    <w:rsid w:val="00FE6135"/>
    <w:rsid w:val="00FE68F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4D697"/>
  <w15:docId w15:val="{9D03C0FA-9420-46E3-A30A-BB01B9A0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5FD"/>
    <w:pPr>
      <w:keepNext/>
      <w:keepLines/>
      <w:spacing w:before="480" w:after="0" w:line="240" w:lineRule="auto"/>
      <w:outlineLvl w:val="0"/>
    </w:pPr>
    <w:rPr>
      <w:rFonts w:ascii="Segoe UI" w:eastAsiaTheme="majorEastAsia" w:hAnsi="Segoe UI" w:cs="Segoe UI"/>
      <w:bCs/>
      <w:color w:val="FF6600"/>
      <w:sz w:val="36"/>
      <w:szCs w:val="36"/>
      <w:lang w:val="en-US"/>
    </w:rPr>
  </w:style>
  <w:style w:type="paragraph" w:styleId="Heading2">
    <w:name w:val="heading 2"/>
    <w:basedOn w:val="Normal"/>
    <w:next w:val="Normal"/>
    <w:link w:val="Heading2Char"/>
    <w:uiPriority w:val="9"/>
    <w:unhideWhenUsed/>
    <w:qFormat/>
    <w:rsid w:val="00B11A33"/>
    <w:pPr>
      <w:keepNext/>
      <w:keepLines/>
      <w:spacing w:before="200" w:after="0"/>
      <w:outlineLvl w:val="1"/>
    </w:pPr>
    <w:rPr>
      <w:rFonts w:asciiTheme="majorHAnsi" w:eastAsiaTheme="majorEastAsia" w:hAnsiTheme="majorHAnsi" w:cstheme="majorHAnsi"/>
      <w:bCs/>
      <w:color w:val="FF6600"/>
      <w:sz w:val="32"/>
      <w:szCs w:val="26"/>
      <w:lang w:val="en-US"/>
    </w:rPr>
  </w:style>
  <w:style w:type="paragraph" w:styleId="Heading3">
    <w:name w:val="heading 3"/>
    <w:basedOn w:val="Normal"/>
    <w:next w:val="Normal"/>
    <w:link w:val="Heading3Char"/>
    <w:uiPriority w:val="9"/>
    <w:unhideWhenUsed/>
    <w:qFormat/>
    <w:rsid w:val="00395D4E"/>
    <w:pPr>
      <w:keepNext/>
      <w:keepLines/>
      <w:spacing w:before="200" w:after="0"/>
      <w:outlineLvl w:val="2"/>
    </w:pPr>
    <w:rPr>
      <w:rFonts w:ascii="Segoe UI" w:eastAsiaTheme="majorEastAsia" w:hAnsi="Segoe UI" w:cs="Segoe UI"/>
      <w:b/>
      <w:bCs/>
      <w:color w:val="FF6600"/>
      <w:sz w:val="24"/>
      <w:lang w:val="en-US"/>
    </w:rPr>
  </w:style>
  <w:style w:type="paragraph" w:styleId="Heading4">
    <w:name w:val="heading 4"/>
    <w:basedOn w:val="Normal"/>
    <w:next w:val="Normal"/>
    <w:link w:val="Heading4Char"/>
    <w:uiPriority w:val="9"/>
    <w:unhideWhenUsed/>
    <w:qFormat/>
    <w:rsid w:val="00395D4E"/>
    <w:pPr>
      <w:keepNext/>
      <w:keepLines/>
      <w:spacing w:before="200" w:after="0"/>
      <w:outlineLvl w:val="3"/>
    </w:pPr>
    <w:rPr>
      <w:rFonts w:ascii="Segoe UI" w:eastAsiaTheme="majorEastAsia" w:hAnsi="Segoe UI" w:cs="Segoe UI"/>
      <w:b/>
      <w:bCs/>
      <w:i/>
      <w:iCs/>
      <w:color w:val="FF66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D4E"/>
    <w:pPr>
      <w:spacing w:after="0" w:line="240" w:lineRule="auto"/>
      <w:contextualSpacing/>
    </w:pPr>
    <w:rPr>
      <w:rFonts w:ascii="Segoe UI" w:eastAsiaTheme="majorEastAsia" w:hAnsi="Segoe UI" w:cs="Segoe UI"/>
      <w:color w:val="FF6600"/>
      <w:spacing w:val="5"/>
      <w:kern w:val="28"/>
      <w:sz w:val="52"/>
      <w:szCs w:val="52"/>
      <w:lang w:val="en-US"/>
    </w:rPr>
  </w:style>
  <w:style w:type="character" w:customStyle="1" w:styleId="TitleChar">
    <w:name w:val="Title Char"/>
    <w:basedOn w:val="DefaultParagraphFont"/>
    <w:link w:val="Title"/>
    <w:uiPriority w:val="10"/>
    <w:rsid w:val="00395D4E"/>
    <w:rPr>
      <w:rFonts w:ascii="Segoe UI" w:eastAsiaTheme="majorEastAsia" w:hAnsi="Segoe UI" w:cs="Segoe UI"/>
      <w:color w:val="FF6600"/>
      <w:spacing w:val="5"/>
      <w:kern w:val="28"/>
      <w:sz w:val="52"/>
      <w:szCs w:val="52"/>
      <w:lang w:val="en-US"/>
    </w:rPr>
  </w:style>
  <w:style w:type="paragraph" w:styleId="Subtitle">
    <w:name w:val="Subtitle"/>
    <w:basedOn w:val="Normal"/>
    <w:next w:val="Normal"/>
    <w:link w:val="SubtitleChar"/>
    <w:uiPriority w:val="11"/>
    <w:qFormat/>
    <w:rsid w:val="00395D4E"/>
    <w:pPr>
      <w:numPr>
        <w:ilvl w:val="1"/>
      </w:numPr>
    </w:pPr>
    <w:rPr>
      <w:rFonts w:ascii="Segoe UI" w:eastAsiaTheme="majorEastAsia" w:hAnsi="Segoe UI" w:cs="Segoe UI"/>
      <w:iCs/>
      <w:color w:val="FF6600"/>
      <w:spacing w:val="15"/>
      <w:sz w:val="36"/>
      <w:szCs w:val="24"/>
      <w:lang w:val="en-US"/>
    </w:rPr>
  </w:style>
  <w:style w:type="character" w:customStyle="1" w:styleId="SubtitleChar">
    <w:name w:val="Subtitle Char"/>
    <w:basedOn w:val="DefaultParagraphFont"/>
    <w:link w:val="Subtitle"/>
    <w:uiPriority w:val="11"/>
    <w:rsid w:val="00395D4E"/>
    <w:rPr>
      <w:rFonts w:ascii="Segoe UI" w:eastAsiaTheme="majorEastAsia" w:hAnsi="Segoe UI" w:cs="Segoe UI"/>
      <w:iCs/>
      <w:color w:val="FF6600"/>
      <w:spacing w:val="15"/>
      <w:sz w:val="36"/>
      <w:szCs w:val="24"/>
      <w:lang w:val="en-US"/>
    </w:rPr>
  </w:style>
  <w:style w:type="character" w:customStyle="1" w:styleId="Heading1Char">
    <w:name w:val="Heading 1 Char"/>
    <w:basedOn w:val="DefaultParagraphFont"/>
    <w:link w:val="Heading1"/>
    <w:uiPriority w:val="9"/>
    <w:rsid w:val="000625FD"/>
    <w:rPr>
      <w:rFonts w:ascii="Segoe UI" w:eastAsiaTheme="majorEastAsia" w:hAnsi="Segoe UI" w:cs="Segoe UI"/>
      <w:bCs/>
      <w:color w:val="FF6600"/>
      <w:sz w:val="36"/>
      <w:szCs w:val="36"/>
      <w:lang w:val="en-US"/>
    </w:rPr>
  </w:style>
  <w:style w:type="character" w:customStyle="1" w:styleId="Heading2Char">
    <w:name w:val="Heading 2 Char"/>
    <w:basedOn w:val="DefaultParagraphFont"/>
    <w:link w:val="Heading2"/>
    <w:uiPriority w:val="9"/>
    <w:rsid w:val="00B11A33"/>
    <w:rPr>
      <w:rFonts w:asciiTheme="majorHAnsi" w:eastAsiaTheme="majorEastAsia" w:hAnsiTheme="majorHAnsi" w:cstheme="majorHAnsi"/>
      <w:bCs/>
      <w:color w:val="FF6600"/>
      <w:sz w:val="32"/>
      <w:szCs w:val="26"/>
      <w:lang w:val="en-US"/>
    </w:rPr>
  </w:style>
  <w:style w:type="character" w:customStyle="1" w:styleId="Heading3Char">
    <w:name w:val="Heading 3 Char"/>
    <w:basedOn w:val="DefaultParagraphFont"/>
    <w:link w:val="Heading3"/>
    <w:uiPriority w:val="9"/>
    <w:rsid w:val="00395D4E"/>
    <w:rPr>
      <w:rFonts w:ascii="Segoe UI" w:eastAsiaTheme="majorEastAsia" w:hAnsi="Segoe UI" w:cs="Segoe UI"/>
      <w:b/>
      <w:bCs/>
      <w:color w:val="FF6600"/>
      <w:sz w:val="24"/>
      <w:lang w:val="en-US"/>
    </w:rPr>
  </w:style>
  <w:style w:type="character" w:customStyle="1" w:styleId="Heading4Char">
    <w:name w:val="Heading 4 Char"/>
    <w:basedOn w:val="DefaultParagraphFont"/>
    <w:link w:val="Heading4"/>
    <w:uiPriority w:val="9"/>
    <w:rsid w:val="00395D4E"/>
    <w:rPr>
      <w:rFonts w:ascii="Segoe UI" w:eastAsiaTheme="majorEastAsia" w:hAnsi="Segoe UI" w:cs="Segoe UI"/>
      <w:b/>
      <w:bCs/>
      <w:i/>
      <w:iCs/>
      <w:color w:val="FF6600"/>
      <w:lang w:val="en-US"/>
    </w:rPr>
  </w:style>
  <w:style w:type="paragraph" w:styleId="ListParagraph">
    <w:name w:val="List Paragraph"/>
    <w:basedOn w:val="Normal"/>
    <w:uiPriority w:val="34"/>
    <w:qFormat/>
    <w:rsid w:val="00184058"/>
    <w:pPr>
      <w:numPr>
        <w:numId w:val="1"/>
      </w:numPr>
      <w:contextualSpacing/>
    </w:pPr>
    <w:rPr>
      <w:lang w:val="en-US"/>
    </w:rPr>
  </w:style>
  <w:style w:type="table" w:styleId="TableGrid">
    <w:name w:val="Table Grid"/>
    <w:basedOn w:val="TableNormal"/>
    <w:uiPriority w:val="59"/>
    <w:rsid w:val="0018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6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8F3"/>
  </w:style>
  <w:style w:type="paragraph" w:styleId="Footer">
    <w:name w:val="footer"/>
    <w:basedOn w:val="Normal"/>
    <w:link w:val="FooterChar"/>
    <w:uiPriority w:val="99"/>
    <w:unhideWhenUsed/>
    <w:rsid w:val="00FE6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8F3"/>
  </w:style>
  <w:style w:type="paragraph" w:styleId="BalloonText">
    <w:name w:val="Balloon Text"/>
    <w:basedOn w:val="Normal"/>
    <w:link w:val="BalloonTextChar"/>
    <w:uiPriority w:val="99"/>
    <w:semiHidden/>
    <w:unhideWhenUsed/>
    <w:rsid w:val="00FE6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F3"/>
    <w:rPr>
      <w:rFonts w:ascii="Tahoma" w:hAnsi="Tahoma" w:cs="Tahoma"/>
      <w:sz w:val="16"/>
      <w:szCs w:val="16"/>
    </w:rPr>
  </w:style>
  <w:style w:type="table" w:styleId="LightShading-Accent6">
    <w:name w:val="Light Shading Accent 6"/>
    <w:basedOn w:val="TableNormal"/>
    <w:uiPriority w:val="60"/>
    <w:rsid w:val="0038572B"/>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38572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ableWeb1">
    <w:name w:val="Table Web 1"/>
    <w:basedOn w:val="TableNormal"/>
    <w:rsid w:val="00714B7F"/>
    <w:pPr>
      <w:spacing w:after="0" w:line="240" w:lineRule="auto"/>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link w:val="NoSpacingChar"/>
    <w:uiPriority w:val="1"/>
    <w:qFormat/>
    <w:rsid w:val="00477C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7CF3"/>
    <w:rPr>
      <w:rFonts w:eastAsiaTheme="minorEastAsia"/>
      <w:lang w:val="en-US"/>
    </w:rPr>
  </w:style>
  <w:style w:type="character" w:styleId="Emphasis">
    <w:name w:val="Emphasis"/>
    <w:basedOn w:val="DefaultParagraphFont"/>
    <w:uiPriority w:val="20"/>
    <w:qFormat/>
    <w:rsid w:val="00E3699E"/>
    <w:rPr>
      <w:i/>
      <w:iCs/>
    </w:rPr>
  </w:style>
  <w:style w:type="paragraph" w:styleId="NormalWeb">
    <w:name w:val="Normal (Web)"/>
    <w:basedOn w:val="Normal"/>
    <w:uiPriority w:val="99"/>
    <w:unhideWhenUsed/>
    <w:rsid w:val="00E369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3699E"/>
    <w:rPr>
      <w:b/>
      <w:bCs/>
    </w:rPr>
  </w:style>
  <w:style w:type="character" w:customStyle="1" w:styleId="spellingerror">
    <w:name w:val="spellingerror"/>
    <w:basedOn w:val="DefaultParagraphFont"/>
    <w:rsid w:val="008A0BE6"/>
  </w:style>
  <w:style w:type="character" w:customStyle="1" w:styleId="normaltextrun">
    <w:name w:val="normaltextrun"/>
    <w:basedOn w:val="DefaultParagraphFont"/>
    <w:rsid w:val="008A0BE6"/>
  </w:style>
  <w:style w:type="paragraph" w:customStyle="1" w:styleId="paragraph">
    <w:name w:val="paragraph"/>
    <w:basedOn w:val="Normal"/>
    <w:rsid w:val="00BD773E"/>
    <w:pPr>
      <w:spacing w:after="0"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BD7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182886">
      <w:bodyDiv w:val="1"/>
      <w:marLeft w:val="0"/>
      <w:marRight w:val="0"/>
      <w:marTop w:val="0"/>
      <w:marBottom w:val="0"/>
      <w:divBdr>
        <w:top w:val="none" w:sz="0" w:space="0" w:color="auto"/>
        <w:left w:val="none" w:sz="0" w:space="0" w:color="auto"/>
        <w:bottom w:val="none" w:sz="0" w:space="0" w:color="auto"/>
        <w:right w:val="none" w:sz="0" w:space="0" w:color="auto"/>
      </w:divBdr>
    </w:div>
    <w:div w:id="914583365">
      <w:bodyDiv w:val="1"/>
      <w:marLeft w:val="0"/>
      <w:marRight w:val="0"/>
      <w:marTop w:val="0"/>
      <w:marBottom w:val="0"/>
      <w:divBdr>
        <w:top w:val="none" w:sz="0" w:space="0" w:color="auto"/>
        <w:left w:val="none" w:sz="0" w:space="0" w:color="auto"/>
        <w:bottom w:val="none" w:sz="0" w:space="0" w:color="auto"/>
        <w:right w:val="none" w:sz="0" w:space="0" w:color="auto"/>
      </w:divBdr>
      <w:divsChild>
        <w:div w:id="599532117">
          <w:marLeft w:val="0"/>
          <w:marRight w:val="0"/>
          <w:marTop w:val="0"/>
          <w:marBottom w:val="0"/>
          <w:divBdr>
            <w:top w:val="none" w:sz="0" w:space="0" w:color="auto"/>
            <w:left w:val="none" w:sz="0" w:space="0" w:color="auto"/>
            <w:bottom w:val="none" w:sz="0" w:space="0" w:color="auto"/>
            <w:right w:val="none" w:sz="0" w:space="0" w:color="auto"/>
          </w:divBdr>
          <w:divsChild>
            <w:div w:id="581377454">
              <w:marLeft w:val="0"/>
              <w:marRight w:val="0"/>
              <w:marTop w:val="0"/>
              <w:marBottom w:val="0"/>
              <w:divBdr>
                <w:top w:val="none" w:sz="0" w:space="0" w:color="auto"/>
                <w:left w:val="none" w:sz="0" w:space="0" w:color="auto"/>
                <w:bottom w:val="none" w:sz="0" w:space="0" w:color="auto"/>
                <w:right w:val="none" w:sz="0" w:space="0" w:color="auto"/>
              </w:divBdr>
              <w:divsChild>
                <w:div w:id="640497422">
                  <w:marLeft w:val="0"/>
                  <w:marRight w:val="0"/>
                  <w:marTop w:val="0"/>
                  <w:marBottom w:val="0"/>
                  <w:divBdr>
                    <w:top w:val="none" w:sz="0" w:space="0" w:color="auto"/>
                    <w:left w:val="none" w:sz="0" w:space="0" w:color="auto"/>
                    <w:bottom w:val="none" w:sz="0" w:space="0" w:color="auto"/>
                    <w:right w:val="none" w:sz="0" w:space="0" w:color="auto"/>
                  </w:divBdr>
                  <w:divsChild>
                    <w:div w:id="226184722">
                      <w:marLeft w:val="0"/>
                      <w:marRight w:val="0"/>
                      <w:marTop w:val="0"/>
                      <w:marBottom w:val="0"/>
                      <w:divBdr>
                        <w:top w:val="none" w:sz="0" w:space="0" w:color="auto"/>
                        <w:left w:val="none" w:sz="0" w:space="0" w:color="auto"/>
                        <w:bottom w:val="none" w:sz="0" w:space="0" w:color="auto"/>
                        <w:right w:val="none" w:sz="0" w:space="0" w:color="auto"/>
                      </w:divBdr>
                      <w:divsChild>
                        <w:div w:id="11490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250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14662715">
      <w:bodyDiv w:val="1"/>
      <w:marLeft w:val="0"/>
      <w:marRight w:val="0"/>
      <w:marTop w:val="0"/>
      <w:marBottom w:val="0"/>
      <w:divBdr>
        <w:top w:val="none" w:sz="0" w:space="0" w:color="auto"/>
        <w:left w:val="none" w:sz="0" w:space="0" w:color="auto"/>
        <w:bottom w:val="none" w:sz="0" w:space="0" w:color="auto"/>
        <w:right w:val="none" w:sz="0" w:space="0" w:color="auto"/>
      </w:divBdr>
      <w:divsChild>
        <w:div w:id="1081366643">
          <w:marLeft w:val="0"/>
          <w:marRight w:val="0"/>
          <w:marTop w:val="0"/>
          <w:marBottom w:val="0"/>
          <w:divBdr>
            <w:top w:val="none" w:sz="0" w:space="0" w:color="auto"/>
            <w:left w:val="none" w:sz="0" w:space="0" w:color="auto"/>
            <w:bottom w:val="none" w:sz="0" w:space="0" w:color="auto"/>
            <w:right w:val="none" w:sz="0" w:space="0" w:color="auto"/>
          </w:divBdr>
          <w:divsChild>
            <w:div w:id="847409679">
              <w:marLeft w:val="0"/>
              <w:marRight w:val="0"/>
              <w:marTop w:val="0"/>
              <w:marBottom w:val="0"/>
              <w:divBdr>
                <w:top w:val="none" w:sz="0" w:space="0" w:color="auto"/>
                <w:left w:val="none" w:sz="0" w:space="0" w:color="auto"/>
                <w:bottom w:val="none" w:sz="0" w:space="0" w:color="auto"/>
                <w:right w:val="none" w:sz="0" w:space="0" w:color="auto"/>
              </w:divBdr>
              <w:divsChild>
                <w:div w:id="419721682">
                  <w:marLeft w:val="0"/>
                  <w:marRight w:val="0"/>
                  <w:marTop w:val="0"/>
                  <w:marBottom w:val="0"/>
                  <w:divBdr>
                    <w:top w:val="none" w:sz="0" w:space="0" w:color="auto"/>
                    <w:left w:val="none" w:sz="0" w:space="0" w:color="auto"/>
                    <w:bottom w:val="none" w:sz="0" w:space="0" w:color="auto"/>
                    <w:right w:val="none" w:sz="0" w:space="0" w:color="auto"/>
                  </w:divBdr>
                  <w:divsChild>
                    <w:div w:id="472336690">
                      <w:marLeft w:val="0"/>
                      <w:marRight w:val="0"/>
                      <w:marTop w:val="0"/>
                      <w:marBottom w:val="0"/>
                      <w:divBdr>
                        <w:top w:val="none" w:sz="0" w:space="0" w:color="auto"/>
                        <w:left w:val="none" w:sz="0" w:space="0" w:color="auto"/>
                        <w:bottom w:val="none" w:sz="0" w:space="0" w:color="auto"/>
                        <w:right w:val="none" w:sz="0" w:space="0" w:color="auto"/>
                      </w:divBdr>
                      <w:divsChild>
                        <w:div w:id="1766027403">
                          <w:marLeft w:val="0"/>
                          <w:marRight w:val="0"/>
                          <w:marTop w:val="0"/>
                          <w:marBottom w:val="0"/>
                          <w:divBdr>
                            <w:top w:val="none" w:sz="0" w:space="0" w:color="auto"/>
                            <w:left w:val="none" w:sz="0" w:space="0" w:color="auto"/>
                            <w:bottom w:val="none" w:sz="0" w:space="0" w:color="auto"/>
                            <w:right w:val="none" w:sz="0" w:space="0" w:color="auto"/>
                          </w:divBdr>
                          <w:divsChild>
                            <w:div w:id="965087506">
                              <w:marLeft w:val="0"/>
                              <w:marRight w:val="0"/>
                              <w:marTop w:val="0"/>
                              <w:marBottom w:val="0"/>
                              <w:divBdr>
                                <w:top w:val="none" w:sz="0" w:space="0" w:color="auto"/>
                                <w:left w:val="none" w:sz="0" w:space="0" w:color="auto"/>
                                <w:bottom w:val="none" w:sz="0" w:space="0" w:color="auto"/>
                                <w:right w:val="none" w:sz="0" w:space="0" w:color="auto"/>
                              </w:divBdr>
                              <w:divsChild>
                                <w:div w:id="1302543289">
                                  <w:marLeft w:val="0"/>
                                  <w:marRight w:val="0"/>
                                  <w:marTop w:val="0"/>
                                  <w:marBottom w:val="0"/>
                                  <w:divBdr>
                                    <w:top w:val="none" w:sz="0" w:space="0" w:color="auto"/>
                                    <w:left w:val="none" w:sz="0" w:space="0" w:color="auto"/>
                                    <w:bottom w:val="none" w:sz="0" w:space="0" w:color="auto"/>
                                    <w:right w:val="none" w:sz="0" w:space="0" w:color="auto"/>
                                  </w:divBdr>
                                  <w:divsChild>
                                    <w:div w:id="85268403">
                                      <w:marLeft w:val="0"/>
                                      <w:marRight w:val="0"/>
                                      <w:marTop w:val="0"/>
                                      <w:marBottom w:val="0"/>
                                      <w:divBdr>
                                        <w:top w:val="none" w:sz="0" w:space="0" w:color="auto"/>
                                        <w:left w:val="none" w:sz="0" w:space="0" w:color="auto"/>
                                        <w:bottom w:val="none" w:sz="0" w:space="0" w:color="auto"/>
                                        <w:right w:val="none" w:sz="0" w:space="0" w:color="auto"/>
                                      </w:divBdr>
                                      <w:divsChild>
                                        <w:div w:id="1974481216">
                                          <w:marLeft w:val="0"/>
                                          <w:marRight w:val="0"/>
                                          <w:marTop w:val="0"/>
                                          <w:marBottom w:val="0"/>
                                          <w:divBdr>
                                            <w:top w:val="none" w:sz="0" w:space="0" w:color="auto"/>
                                            <w:left w:val="none" w:sz="0" w:space="0" w:color="auto"/>
                                            <w:bottom w:val="none" w:sz="0" w:space="0" w:color="auto"/>
                                            <w:right w:val="none" w:sz="0" w:space="0" w:color="auto"/>
                                          </w:divBdr>
                                          <w:divsChild>
                                            <w:div w:id="1730573593">
                                              <w:marLeft w:val="0"/>
                                              <w:marRight w:val="0"/>
                                              <w:marTop w:val="0"/>
                                              <w:marBottom w:val="0"/>
                                              <w:divBdr>
                                                <w:top w:val="none" w:sz="0" w:space="0" w:color="auto"/>
                                                <w:left w:val="none" w:sz="0" w:space="0" w:color="auto"/>
                                                <w:bottom w:val="none" w:sz="0" w:space="0" w:color="auto"/>
                                                <w:right w:val="none" w:sz="0" w:space="0" w:color="auto"/>
                                              </w:divBdr>
                                              <w:divsChild>
                                                <w:div w:id="1958827187">
                                                  <w:marLeft w:val="-210"/>
                                                  <w:marRight w:val="-75"/>
                                                  <w:marTop w:val="0"/>
                                                  <w:marBottom w:val="0"/>
                                                  <w:divBdr>
                                                    <w:top w:val="none" w:sz="0" w:space="0" w:color="auto"/>
                                                    <w:left w:val="none" w:sz="0" w:space="0" w:color="auto"/>
                                                    <w:bottom w:val="none" w:sz="0" w:space="0" w:color="auto"/>
                                                    <w:right w:val="none" w:sz="0" w:space="0" w:color="auto"/>
                                                  </w:divBdr>
                                                  <w:divsChild>
                                                    <w:div w:id="736975795">
                                                      <w:marLeft w:val="0"/>
                                                      <w:marRight w:val="0"/>
                                                      <w:marTop w:val="0"/>
                                                      <w:marBottom w:val="0"/>
                                                      <w:divBdr>
                                                        <w:top w:val="none" w:sz="0" w:space="0" w:color="auto"/>
                                                        <w:left w:val="none" w:sz="0" w:space="0" w:color="auto"/>
                                                        <w:bottom w:val="none" w:sz="0" w:space="0" w:color="auto"/>
                                                        <w:right w:val="none" w:sz="0" w:space="0" w:color="auto"/>
                                                      </w:divBdr>
                                                      <w:divsChild>
                                                        <w:div w:id="1403718187">
                                                          <w:marLeft w:val="0"/>
                                                          <w:marRight w:val="0"/>
                                                          <w:marTop w:val="0"/>
                                                          <w:marBottom w:val="0"/>
                                                          <w:divBdr>
                                                            <w:top w:val="none" w:sz="0" w:space="0" w:color="auto"/>
                                                            <w:left w:val="none" w:sz="0" w:space="0" w:color="auto"/>
                                                            <w:bottom w:val="none" w:sz="0" w:space="0" w:color="auto"/>
                                                            <w:right w:val="none" w:sz="0" w:space="0" w:color="auto"/>
                                                          </w:divBdr>
                                                          <w:divsChild>
                                                            <w:div w:id="542908747">
                                                              <w:marLeft w:val="0"/>
                                                              <w:marRight w:val="0"/>
                                                              <w:marTop w:val="0"/>
                                                              <w:marBottom w:val="0"/>
                                                              <w:divBdr>
                                                                <w:top w:val="none" w:sz="0" w:space="0" w:color="auto"/>
                                                                <w:left w:val="none" w:sz="0" w:space="0" w:color="auto"/>
                                                                <w:bottom w:val="none" w:sz="0" w:space="0" w:color="auto"/>
                                                                <w:right w:val="none" w:sz="0" w:space="0" w:color="auto"/>
                                                              </w:divBdr>
                                                              <w:divsChild>
                                                                <w:div w:id="1964539026">
                                                                  <w:marLeft w:val="0"/>
                                                                  <w:marRight w:val="0"/>
                                                                  <w:marTop w:val="0"/>
                                                                  <w:marBottom w:val="0"/>
                                                                  <w:divBdr>
                                                                    <w:top w:val="none" w:sz="0" w:space="0" w:color="auto"/>
                                                                    <w:left w:val="none" w:sz="0" w:space="0" w:color="auto"/>
                                                                    <w:bottom w:val="none" w:sz="0" w:space="0" w:color="auto"/>
                                                                    <w:right w:val="none" w:sz="0" w:space="0" w:color="auto"/>
                                                                  </w:divBdr>
                                                                  <w:divsChild>
                                                                    <w:div w:id="1324817210">
                                                                      <w:marLeft w:val="0"/>
                                                                      <w:marRight w:val="0"/>
                                                                      <w:marTop w:val="0"/>
                                                                      <w:marBottom w:val="0"/>
                                                                      <w:divBdr>
                                                                        <w:top w:val="none" w:sz="0" w:space="0" w:color="auto"/>
                                                                        <w:left w:val="none" w:sz="0" w:space="0" w:color="auto"/>
                                                                        <w:bottom w:val="none" w:sz="0" w:space="0" w:color="auto"/>
                                                                        <w:right w:val="none" w:sz="0" w:space="0" w:color="auto"/>
                                                                      </w:divBdr>
                                                                    </w:div>
                                                                    <w:div w:id="432239748">
                                                                      <w:marLeft w:val="0"/>
                                                                      <w:marRight w:val="0"/>
                                                                      <w:marTop w:val="0"/>
                                                                      <w:marBottom w:val="0"/>
                                                                      <w:divBdr>
                                                                        <w:top w:val="none" w:sz="0" w:space="0" w:color="auto"/>
                                                                        <w:left w:val="none" w:sz="0" w:space="0" w:color="auto"/>
                                                                        <w:bottom w:val="none" w:sz="0" w:space="0" w:color="auto"/>
                                                                        <w:right w:val="none" w:sz="0" w:space="0" w:color="auto"/>
                                                                      </w:divBdr>
                                                                    </w:div>
                                                                    <w:div w:id="591277088">
                                                                      <w:marLeft w:val="0"/>
                                                                      <w:marRight w:val="0"/>
                                                                      <w:marTop w:val="0"/>
                                                                      <w:marBottom w:val="0"/>
                                                                      <w:divBdr>
                                                                        <w:top w:val="none" w:sz="0" w:space="0" w:color="auto"/>
                                                                        <w:left w:val="none" w:sz="0" w:space="0" w:color="auto"/>
                                                                        <w:bottom w:val="none" w:sz="0" w:space="0" w:color="auto"/>
                                                                        <w:right w:val="none" w:sz="0" w:space="0" w:color="auto"/>
                                                                      </w:divBdr>
                                                                    </w:div>
                                                                    <w:div w:id="12972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ilo\Documents\ITT%20Proposal\GQ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QI Template">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3FA9B-BC01-4374-9C54-E8B0BEE3C6AB}">
  <ds:schemaRefs>
    <ds:schemaRef ds:uri="http://schemas.microsoft.com/sharepoint/v3/contenttype/forms"/>
  </ds:schemaRefs>
</ds:datastoreItem>
</file>

<file path=customXml/itemProps3.xml><?xml version="1.0" encoding="utf-8"?>
<ds:datastoreItem xmlns:ds="http://schemas.openxmlformats.org/officeDocument/2006/customXml" ds:itemID="{D9A953C0-70E3-4D6D-9E1D-BD2EB1D6E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66EF180-96FA-46A5-BF89-6888152C264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305051A-D6E5-4BA5-BFAE-07B2F5652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GQI Template.dotx</Template>
  <TotalTime>14</TotalTime>
  <Pages>5</Pages>
  <Words>4156</Words>
  <Characters>23692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27793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Ivailo Iliev</dc:creator>
  <cp:lastModifiedBy>Mihaela N</cp:lastModifiedBy>
  <cp:revision>3</cp:revision>
  <cp:lastPrinted>2016-03-14T14:09:00Z</cp:lastPrinted>
  <dcterms:created xsi:type="dcterms:W3CDTF">2016-03-23T15:54:00Z</dcterms:created>
  <dcterms:modified xsi:type="dcterms:W3CDTF">2016-03-23T16:08:00Z</dcterms:modified>
</cp:coreProperties>
</file>